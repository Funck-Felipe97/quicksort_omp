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AA9" w:rsidRPr="00D61AA9" w:rsidRDefault="00D61AA9" w:rsidP="00D61AA9">
      <w:pPr>
        <w:jc w:val="center"/>
        <w:rPr>
          <w:b/>
          <w:sz w:val="28"/>
          <w:szCs w:val="28"/>
          <w:lang w:val="pt-BR"/>
        </w:rPr>
      </w:pPr>
      <w:r w:rsidRPr="00D61AA9">
        <w:rPr>
          <w:b/>
          <w:sz w:val="28"/>
          <w:szCs w:val="28"/>
          <w:lang w:val="pt-BR"/>
        </w:rPr>
        <w:t xml:space="preserve">RELATÓRIO </w:t>
      </w:r>
      <w:r>
        <w:rPr>
          <w:b/>
          <w:sz w:val="28"/>
          <w:szCs w:val="28"/>
          <w:lang w:val="pt-BR"/>
        </w:rPr>
        <w:t>TÉCNICO</w:t>
      </w:r>
      <w:r w:rsidRPr="00D61AA9">
        <w:rPr>
          <w:b/>
          <w:sz w:val="28"/>
          <w:szCs w:val="28"/>
          <w:lang w:val="pt-BR"/>
        </w:rPr>
        <w:t xml:space="preserve"> </w:t>
      </w:r>
    </w:p>
    <w:p w:rsidR="00D61AA9" w:rsidRPr="00D61AA9" w:rsidRDefault="00D61AA9" w:rsidP="00D61AA9">
      <w:pPr>
        <w:spacing w:line="360" w:lineRule="auto"/>
        <w:jc w:val="center"/>
        <w:rPr>
          <w:b/>
          <w:sz w:val="32"/>
          <w:szCs w:val="32"/>
          <w:lang w:val="pt-BR"/>
        </w:rPr>
      </w:pPr>
    </w:p>
    <w:p w:rsidR="00D61AA9" w:rsidRDefault="00D61AA9" w:rsidP="00D61AA9">
      <w:pPr>
        <w:spacing w:line="360" w:lineRule="auto"/>
        <w:jc w:val="center"/>
        <w:rPr>
          <w:b/>
          <w:sz w:val="32"/>
          <w:szCs w:val="32"/>
          <w:lang w:val="pt-BR"/>
        </w:rPr>
      </w:pPr>
    </w:p>
    <w:p w:rsidR="00D61AA9" w:rsidRDefault="00D61AA9" w:rsidP="00D61AA9">
      <w:pPr>
        <w:spacing w:line="360" w:lineRule="auto"/>
        <w:jc w:val="center"/>
        <w:rPr>
          <w:b/>
          <w:sz w:val="32"/>
          <w:szCs w:val="32"/>
          <w:lang w:val="pt-BR"/>
        </w:rPr>
      </w:pPr>
    </w:p>
    <w:p w:rsidR="00D61AA9" w:rsidRDefault="00D61AA9" w:rsidP="00D61AA9">
      <w:pPr>
        <w:spacing w:line="360" w:lineRule="auto"/>
        <w:jc w:val="center"/>
        <w:rPr>
          <w:b/>
          <w:sz w:val="32"/>
          <w:szCs w:val="32"/>
          <w:lang w:val="pt-BR"/>
        </w:rPr>
      </w:pPr>
    </w:p>
    <w:p w:rsidR="00D61AA9" w:rsidRPr="00D61AA9" w:rsidRDefault="00D61AA9" w:rsidP="00D61AA9">
      <w:pPr>
        <w:spacing w:line="360" w:lineRule="auto"/>
        <w:jc w:val="center"/>
        <w:rPr>
          <w:b/>
          <w:sz w:val="32"/>
          <w:szCs w:val="32"/>
          <w:lang w:val="pt-BR"/>
        </w:rPr>
      </w:pPr>
    </w:p>
    <w:p w:rsidR="00D61AA9" w:rsidRPr="00D61AA9" w:rsidRDefault="00D61AA9" w:rsidP="00D61AA9">
      <w:pPr>
        <w:spacing w:line="360" w:lineRule="auto"/>
        <w:rPr>
          <w:b/>
          <w:sz w:val="32"/>
          <w:szCs w:val="32"/>
          <w:lang w:val="pt-BR"/>
        </w:rPr>
      </w:pPr>
    </w:p>
    <w:p w:rsidR="00D61AA9" w:rsidRPr="00D61AA9" w:rsidRDefault="00D61AA9" w:rsidP="00D61AA9">
      <w:pPr>
        <w:spacing w:line="360" w:lineRule="auto"/>
        <w:jc w:val="center"/>
        <w:rPr>
          <w:b/>
          <w:sz w:val="32"/>
          <w:szCs w:val="32"/>
          <w:lang w:val="pt-BR"/>
        </w:rPr>
      </w:pPr>
    </w:p>
    <w:p w:rsidR="00D61AA9" w:rsidRPr="00D61AA9" w:rsidRDefault="00E75C9D" w:rsidP="00D61AA9">
      <w:pPr>
        <w:spacing w:line="360" w:lineRule="auto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QUICK SORT COM OPENMP</w:t>
      </w:r>
    </w:p>
    <w:p w:rsidR="00D61AA9" w:rsidRPr="00D61AA9" w:rsidRDefault="00D61AA9" w:rsidP="00D61AA9">
      <w:pPr>
        <w:jc w:val="center"/>
        <w:rPr>
          <w:lang w:val="pt-BR"/>
        </w:rPr>
      </w:pPr>
    </w:p>
    <w:p w:rsidR="00D61AA9" w:rsidRDefault="00D61AA9" w:rsidP="00D61AA9">
      <w:pPr>
        <w:spacing w:line="360" w:lineRule="auto"/>
        <w:jc w:val="center"/>
        <w:rPr>
          <w:lang w:val="pt-BR"/>
        </w:rPr>
      </w:pPr>
    </w:p>
    <w:p w:rsidR="00D61AA9" w:rsidRPr="00D61AA9" w:rsidRDefault="00D61AA9" w:rsidP="00D61AA9">
      <w:pPr>
        <w:spacing w:line="360" w:lineRule="auto"/>
        <w:jc w:val="center"/>
        <w:rPr>
          <w:lang w:val="pt-BR"/>
        </w:rPr>
      </w:pPr>
    </w:p>
    <w:p w:rsidR="00D61AA9" w:rsidRPr="00D61AA9" w:rsidRDefault="00D61AA9" w:rsidP="00D61AA9">
      <w:pPr>
        <w:spacing w:line="360" w:lineRule="auto"/>
        <w:jc w:val="center"/>
        <w:rPr>
          <w:lang w:val="pt-BR"/>
        </w:rPr>
      </w:pPr>
    </w:p>
    <w:p w:rsidR="00D61AA9" w:rsidRPr="00D61AA9" w:rsidRDefault="00D61AA9" w:rsidP="00D61AA9">
      <w:pPr>
        <w:spacing w:line="360" w:lineRule="auto"/>
        <w:jc w:val="center"/>
        <w:rPr>
          <w:lang w:val="pt-BR"/>
        </w:rPr>
      </w:pPr>
    </w:p>
    <w:p w:rsidR="00D61AA9" w:rsidRPr="00D61AA9" w:rsidRDefault="00A815B5" w:rsidP="00D61AA9">
      <w:pPr>
        <w:spacing w:line="360" w:lineRule="auto"/>
        <w:jc w:val="center"/>
        <w:rPr>
          <w:b/>
          <w:lang w:val="pt-BR"/>
        </w:rPr>
      </w:pPr>
      <w:r>
        <w:rPr>
          <w:b/>
          <w:lang w:val="pt-BR"/>
        </w:rPr>
        <w:t>Felipe Carvalho Funck</w:t>
      </w:r>
    </w:p>
    <w:p w:rsidR="00D61AA9" w:rsidRDefault="00A815B5" w:rsidP="00D61AA9">
      <w:pPr>
        <w:spacing w:line="360" w:lineRule="auto"/>
        <w:jc w:val="center"/>
        <w:rPr>
          <w:b/>
          <w:lang w:val="pt-BR"/>
        </w:rPr>
      </w:pPr>
      <w:r>
        <w:rPr>
          <w:b/>
          <w:lang w:val="pt-BR"/>
        </w:rPr>
        <w:t>Ciência da Computação</w:t>
      </w:r>
    </w:p>
    <w:p w:rsidR="00D61AA9" w:rsidRPr="00D61AA9" w:rsidRDefault="00A815B5" w:rsidP="00D61AA9">
      <w:pPr>
        <w:spacing w:line="360" w:lineRule="auto"/>
        <w:jc w:val="center"/>
        <w:rPr>
          <w:b/>
          <w:lang w:val="pt-BR"/>
        </w:rPr>
      </w:pPr>
      <w:r>
        <w:rPr>
          <w:b/>
          <w:lang w:val="pt-BR"/>
        </w:rPr>
        <w:t>Programação Paralela e Distribuída</w:t>
      </w:r>
    </w:p>
    <w:p w:rsidR="00D61AA9" w:rsidRPr="00D61AA9" w:rsidRDefault="00D61AA9" w:rsidP="00D61AA9">
      <w:pPr>
        <w:spacing w:line="360" w:lineRule="auto"/>
        <w:jc w:val="center"/>
        <w:rPr>
          <w:b/>
          <w:lang w:val="pt-BR"/>
        </w:rPr>
      </w:pPr>
    </w:p>
    <w:p w:rsidR="00D61AA9" w:rsidRPr="00D61AA9" w:rsidRDefault="00D61AA9" w:rsidP="00D61AA9">
      <w:pPr>
        <w:spacing w:line="360" w:lineRule="auto"/>
        <w:jc w:val="center"/>
        <w:rPr>
          <w:b/>
          <w:lang w:val="pt-BR"/>
        </w:rPr>
      </w:pPr>
      <w:r w:rsidRPr="00D61AA9">
        <w:rPr>
          <w:b/>
          <w:lang w:val="pt-BR"/>
        </w:rPr>
        <w:t>Prof(</w:t>
      </w:r>
      <w:r w:rsidR="00A815B5">
        <w:rPr>
          <w:b/>
          <w:lang w:val="pt-BR"/>
        </w:rPr>
        <w:t>ª).  Dr(ª). Giani Carla Ito</w:t>
      </w:r>
    </w:p>
    <w:p w:rsidR="00D61AA9" w:rsidRPr="00D61AA9" w:rsidRDefault="00D61AA9" w:rsidP="00D61AA9">
      <w:pPr>
        <w:spacing w:line="360" w:lineRule="auto"/>
        <w:jc w:val="center"/>
        <w:rPr>
          <w:b/>
          <w:lang w:val="pt-BR"/>
        </w:rPr>
      </w:pPr>
    </w:p>
    <w:p w:rsidR="00D61AA9" w:rsidRDefault="00D61AA9" w:rsidP="00D61AA9">
      <w:pPr>
        <w:spacing w:line="360" w:lineRule="auto"/>
        <w:jc w:val="center"/>
        <w:rPr>
          <w:b/>
          <w:lang w:val="pt-BR"/>
        </w:rPr>
      </w:pPr>
    </w:p>
    <w:p w:rsidR="00D61AA9" w:rsidRDefault="00D61AA9" w:rsidP="00D61AA9">
      <w:pPr>
        <w:spacing w:line="360" w:lineRule="auto"/>
        <w:jc w:val="center"/>
        <w:rPr>
          <w:b/>
          <w:lang w:val="pt-BR"/>
        </w:rPr>
      </w:pPr>
    </w:p>
    <w:p w:rsidR="00D61AA9" w:rsidRDefault="00D61AA9" w:rsidP="00D61AA9">
      <w:pPr>
        <w:spacing w:line="360" w:lineRule="auto"/>
        <w:jc w:val="center"/>
        <w:rPr>
          <w:b/>
          <w:lang w:val="pt-BR"/>
        </w:rPr>
      </w:pPr>
    </w:p>
    <w:p w:rsidR="00D61AA9" w:rsidRDefault="00D61AA9" w:rsidP="00D61AA9">
      <w:pPr>
        <w:spacing w:line="360" w:lineRule="auto"/>
        <w:jc w:val="center"/>
        <w:rPr>
          <w:b/>
          <w:lang w:val="pt-BR"/>
        </w:rPr>
      </w:pPr>
    </w:p>
    <w:p w:rsidR="00D61AA9" w:rsidRPr="00D61AA9" w:rsidRDefault="00D61AA9" w:rsidP="00D61AA9">
      <w:pPr>
        <w:spacing w:line="360" w:lineRule="auto"/>
        <w:jc w:val="center"/>
        <w:rPr>
          <w:b/>
          <w:lang w:val="pt-BR"/>
        </w:rPr>
      </w:pPr>
    </w:p>
    <w:p w:rsidR="00D61AA9" w:rsidRPr="00D61AA9" w:rsidRDefault="00D61AA9" w:rsidP="00D61AA9">
      <w:pPr>
        <w:spacing w:line="360" w:lineRule="auto"/>
        <w:jc w:val="center"/>
        <w:rPr>
          <w:b/>
          <w:lang w:val="pt-BR"/>
        </w:rPr>
      </w:pPr>
    </w:p>
    <w:p w:rsidR="00D61AA9" w:rsidRPr="00A815B5" w:rsidRDefault="00D61AA9" w:rsidP="00D61AA9">
      <w:pPr>
        <w:spacing w:line="360" w:lineRule="auto"/>
        <w:jc w:val="center"/>
        <w:rPr>
          <w:lang w:val="pt-BR"/>
        </w:rPr>
      </w:pPr>
      <w:r w:rsidRPr="00A815B5">
        <w:rPr>
          <w:lang w:val="pt-BR"/>
        </w:rPr>
        <w:t xml:space="preserve">CAMPUS </w:t>
      </w:r>
      <w:r w:rsidR="00A815B5" w:rsidRPr="00A815B5">
        <w:rPr>
          <w:lang w:val="pt-BR"/>
        </w:rPr>
        <w:t>SANTA HELENA</w:t>
      </w:r>
      <w:r w:rsidRPr="00A815B5">
        <w:rPr>
          <w:lang w:val="pt-BR"/>
        </w:rPr>
        <w:t xml:space="preserve">, </w:t>
      </w:r>
      <w:r w:rsidR="00A815B5" w:rsidRPr="00A815B5">
        <w:rPr>
          <w:lang w:val="pt-BR"/>
        </w:rPr>
        <w:t>2019</w:t>
      </w:r>
    </w:p>
    <w:p w:rsidR="00453B32" w:rsidRDefault="00D61AA9" w:rsidP="00D61AA9">
      <w:pPr>
        <w:spacing w:after="200" w:line="276" w:lineRule="auto"/>
        <w:jc w:val="center"/>
        <w:rPr>
          <w:b/>
          <w:bCs/>
          <w:sz w:val="32"/>
          <w:szCs w:val="32"/>
          <w:u w:val="single"/>
          <w:lang w:val="pt-BR"/>
        </w:rPr>
      </w:pPr>
      <w:r w:rsidRPr="00A815B5">
        <w:rPr>
          <w:lang w:val="pt-BR"/>
        </w:rPr>
        <w:br w:type="page"/>
      </w:r>
      <w:r w:rsidR="423250D2" w:rsidRPr="423250D2">
        <w:rPr>
          <w:b/>
          <w:bCs/>
          <w:sz w:val="32"/>
          <w:szCs w:val="32"/>
          <w:u w:val="single"/>
          <w:lang w:val="pt-BR"/>
        </w:rPr>
        <w:lastRenderedPageBreak/>
        <w:t>RELATÓRIO TÉCNICO</w:t>
      </w:r>
    </w:p>
    <w:p w:rsidR="000A1710" w:rsidRPr="001A2026" w:rsidRDefault="000A1710" w:rsidP="000A1710">
      <w:pPr>
        <w:pBdr>
          <w:bottom w:val="single" w:sz="6" w:space="1" w:color="auto"/>
        </w:pBdr>
        <w:jc w:val="center"/>
        <w:rPr>
          <w:b/>
          <w:sz w:val="10"/>
          <w:szCs w:val="10"/>
          <w:lang w:val="pt-BR"/>
        </w:rPr>
      </w:pPr>
    </w:p>
    <w:p w:rsidR="00BF7660" w:rsidRPr="00BF7660" w:rsidRDefault="00BF7660" w:rsidP="00BF7660">
      <w:pPr>
        <w:rPr>
          <w:rFonts w:cs="Arial"/>
          <w:i/>
          <w:iCs/>
          <w:lang w:val="pt-BR"/>
        </w:rPr>
      </w:pPr>
    </w:p>
    <w:p w:rsidR="006256A3" w:rsidRDefault="003E3D9F" w:rsidP="00B409BA">
      <w:pPr>
        <w:numPr>
          <w:ilvl w:val="0"/>
          <w:numId w:val="34"/>
        </w:numPr>
        <w:tabs>
          <w:tab w:val="clear" w:pos="720"/>
          <w:tab w:val="num" w:pos="426"/>
        </w:tabs>
        <w:spacing w:before="0" w:after="0"/>
        <w:ind w:hanging="720"/>
        <w:rPr>
          <w:b/>
          <w:bCs/>
        </w:rPr>
      </w:pPr>
      <w:r w:rsidRPr="00A815B5">
        <w:rPr>
          <w:b/>
          <w:bCs/>
        </w:rPr>
        <w:t>I</w:t>
      </w:r>
      <w:r w:rsidR="00A815B5">
        <w:rPr>
          <w:b/>
          <w:bCs/>
        </w:rPr>
        <w:t>ntrodução</w:t>
      </w:r>
    </w:p>
    <w:p w:rsidR="00A815B5" w:rsidRDefault="00A815B5" w:rsidP="00A815B5">
      <w:pPr>
        <w:spacing w:before="0" w:after="0"/>
        <w:ind w:left="720"/>
        <w:rPr>
          <w:b/>
          <w:bCs/>
        </w:rPr>
      </w:pPr>
    </w:p>
    <w:p w:rsidR="00681281" w:rsidRPr="00A815B5" w:rsidRDefault="00681281" w:rsidP="00A815B5">
      <w:pPr>
        <w:spacing w:before="0" w:after="0"/>
        <w:ind w:left="720"/>
        <w:rPr>
          <w:b/>
          <w:bCs/>
        </w:rPr>
      </w:pPr>
    </w:p>
    <w:p w:rsidR="00F60B48" w:rsidRPr="00A815B5" w:rsidRDefault="00A815B5" w:rsidP="00681281">
      <w:pPr>
        <w:spacing w:line="360" w:lineRule="auto"/>
        <w:ind w:firstLine="708"/>
        <w:rPr>
          <w:lang w:val="pt-BR"/>
        </w:rPr>
      </w:pPr>
      <w:r w:rsidRPr="00A815B5">
        <w:rPr>
          <w:lang w:val="pt-BR"/>
        </w:rPr>
        <w:t>O presente</w:t>
      </w:r>
      <w:r>
        <w:rPr>
          <w:lang w:val="pt-BR"/>
        </w:rPr>
        <w:t xml:space="preserve"> trabalho apresenta uma abordagem sobre a</w:t>
      </w:r>
      <w:r w:rsidR="00E75C9D">
        <w:rPr>
          <w:lang w:val="pt-BR"/>
        </w:rPr>
        <w:t xml:space="preserve"> biblioteca utilizada em programação paralela O</w:t>
      </w:r>
      <w:r w:rsidR="005309C4">
        <w:rPr>
          <w:lang w:val="pt-BR"/>
        </w:rPr>
        <w:t>pen</w:t>
      </w:r>
      <w:r w:rsidR="00E75C9D">
        <w:rPr>
          <w:lang w:val="pt-BR"/>
        </w:rPr>
        <w:t>MP. Será apresentado uma comparação de uma implementação realizada do algoritmo de ordenação Quick Sort paralelemente e sequencial. Uma analise do tempo de execução de ambas as implementações será realizada para apontar as principais vantagens da utilização da computação paralela neste tipo de trabalho.</w:t>
      </w:r>
    </w:p>
    <w:p w:rsidR="00A815B5" w:rsidRPr="00A815B5" w:rsidRDefault="00A815B5" w:rsidP="00A815B5">
      <w:pPr>
        <w:rPr>
          <w:b/>
          <w:bCs/>
          <w:lang w:val="pt-BR"/>
        </w:rPr>
      </w:pPr>
    </w:p>
    <w:p w:rsidR="003E3D9F" w:rsidRDefault="003E3D9F" w:rsidP="003E3D9F">
      <w:pPr>
        <w:numPr>
          <w:ilvl w:val="0"/>
          <w:numId w:val="34"/>
        </w:numPr>
        <w:tabs>
          <w:tab w:val="clear" w:pos="720"/>
          <w:tab w:val="num" w:pos="426"/>
        </w:tabs>
        <w:spacing w:before="0" w:after="0"/>
        <w:ind w:hanging="720"/>
        <w:rPr>
          <w:b/>
          <w:bCs/>
          <w:lang w:val="pt-BR"/>
        </w:rPr>
      </w:pPr>
      <w:r w:rsidRPr="00E75C9D">
        <w:rPr>
          <w:b/>
          <w:bCs/>
          <w:lang w:val="pt-BR"/>
        </w:rPr>
        <w:t>Metodologia utilizada</w:t>
      </w:r>
    </w:p>
    <w:p w:rsidR="00681281" w:rsidRDefault="00681281" w:rsidP="00681281">
      <w:pPr>
        <w:spacing w:before="0" w:after="0"/>
        <w:ind w:left="720"/>
        <w:rPr>
          <w:b/>
          <w:bCs/>
          <w:lang w:val="pt-BR"/>
        </w:rPr>
      </w:pPr>
    </w:p>
    <w:p w:rsidR="00246548" w:rsidRPr="006256A3" w:rsidRDefault="00246548" w:rsidP="00681281">
      <w:pPr>
        <w:spacing w:before="0" w:after="0"/>
        <w:rPr>
          <w:lang w:val="pt-BR"/>
        </w:rPr>
      </w:pPr>
    </w:p>
    <w:p w:rsidR="00681281" w:rsidRDefault="00E75C9D" w:rsidP="00681281">
      <w:pPr>
        <w:spacing w:before="0" w:after="0" w:line="360" w:lineRule="auto"/>
        <w:ind w:firstLine="708"/>
        <w:rPr>
          <w:lang w:val="pt-BR"/>
        </w:rPr>
      </w:pPr>
      <w:r w:rsidRPr="00E75C9D">
        <w:rPr>
          <w:lang w:val="pt-BR"/>
        </w:rPr>
        <w:t xml:space="preserve">O processo de </w:t>
      </w:r>
      <w:r w:rsidR="00681281" w:rsidRPr="00E75C9D">
        <w:rPr>
          <w:lang w:val="pt-BR"/>
        </w:rPr>
        <w:t>instalação do</w:t>
      </w:r>
      <w:r w:rsidRPr="00E75C9D">
        <w:rPr>
          <w:lang w:val="pt-BR"/>
        </w:rPr>
        <w:t xml:space="preserve"> OPENMP é bem simples utilizando a linguagem </w:t>
      </w:r>
      <w:r>
        <w:rPr>
          <w:lang w:val="pt-BR"/>
        </w:rPr>
        <w:t>de programação C++, basta “Linkar” a biblioteca OPENMP com o compilador utilizado durante o processo de compilação de um programa em C++. O seguinte comando apresenta o processo de compilação de um programa com OPENMP em C++ utilizando o compilador gcc:</w:t>
      </w:r>
    </w:p>
    <w:p w:rsidR="001E7509" w:rsidRPr="00950F6F" w:rsidRDefault="00E75C9D" w:rsidP="00E75C9D">
      <w:pPr>
        <w:spacing w:before="0" w:after="0" w:line="360" w:lineRule="auto"/>
        <w:ind w:firstLine="708"/>
        <w:rPr>
          <w:b/>
          <w:lang w:val="pt-BR"/>
        </w:rPr>
      </w:pPr>
      <w:r>
        <w:rPr>
          <w:lang w:val="pt-BR"/>
        </w:rPr>
        <w:t xml:space="preserve">  </w:t>
      </w:r>
      <w:r w:rsidRPr="00950F6F">
        <w:rPr>
          <w:b/>
          <w:lang w:val="pt-BR"/>
        </w:rPr>
        <w:t>gcc &lt;nome_arquivo.cpp&gt; -o &lt;nome_saida&gt; -fopenmp</w:t>
      </w:r>
    </w:p>
    <w:p w:rsidR="001E4486" w:rsidRDefault="00E75C9D" w:rsidP="00E75C9D">
      <w:pPr>
        <w:spacing w:before="0" w:after="0" w:line="360" w:lineRule="auto"/>
        <w:rPr>
          <w:lang w:val="pt-BR"/>
        </w:rPr>
      </w:pPr>
      <w:r>
        <w:rPr>
          <w:lang w:val="pt-BR"/>
        </w:rPr>
        <w:tab/>
        <w:t>O comando acima ira compilar um programa com OPENMP e gerar um arquivo executável com o programa.</w:t>
      </w:r>
      <w:r w:rsidR="001E4486">
        <w:rPr>
          <w:lang w:val="pt-BR"/>
        </w:rPr>
        <w:t xml:space="preserve"> O Anexo 1 apresenta a implementação sequencial do algoritmo Quick Sort utilizado neste trabalho.</w:t>
      </w:r>
    </w:p>
    <w:p w:rsidR="002874AB" w:rsidRDefault="002874AB" w:rsidP="00E75C9D">
      <w:pPr>
        <w:spacing w:before="0" w:after="0" w:line="360" w:lineRule="auto"/>
        <w:rPr>
          <w:lang w:val="pt-BR"/>
        </w:rPr>
      </w:pPr>
      <w:r>
        <w:rPr>
          <w:lang w:val="pt-BR"/>
        </w:rPr>
        <w:tab/>
        <w:t>O algoritmo Quick Sort segue o paradigma de programação “Dividir p</w:t>
      </w:r>
      <w:r w:rsidR="007E617D">
        <w:rPr>
          <w:lang w:val="pt-BR"/>
        </w:rPr>
        <w:t>a</w:t>
      </w:r>
      <w:r>
        <w:rPr>
          <w:lang w:val="pt-BR"/>
        </w:rPr>
        <w:t>ra conquistar” ou “divide and conquer”. Esse paradigma é uma abordagem recursiva em que a entrada do algoritmo é ramificada múltiplas vezes a fim de quebrar o problema maior em problemas menores da mesma natureza.</w:t>
      </w:r>
      <w:r w:rsidR="00182742">
        <w:rPr>
          <w:lang w:val="pt-BR"/>
        </w:rPr>
        <w:t xml:space="preserve"> O algoritmo utilizado a técnica de escolher um pivô e particiona o vetor dado ao redor do pivô escolhido. A técnica geralmente utilizada para se escolher o pivô é a escolha do elemento central do vetor. A partir da escolha do pivô uma varredura é feita no vetor, e todos os elementos menores que o pivô são posicionados a sua esquerda, e todos os maiores são colocados à sua direita. Após esta iteração acontecer todos elementos menores que o pivô estarão a sua </w:t>
      </w:r>
      <w:r w:rsidR="00182742">
        <w:rPr>
          <w:lang w:val="pt-BR"/>
        </w:rPr>
        <w:lastRenderedPageBreak/>
        <w:t xml:space="preserve">esquerda e todos maiores a sua direita. A próxima etapa agora será ordenar o vetor resultante dos números menores que pivô anterior e o vetor resultante dos números maiores que o pivô aplicando a mesmo técnica, escolhendo um pivô para cada um desses vetores. Todo processo é realizado de forma recursiva até que todo vetor seja ordenado. Na forma sequencial do algoritmo todo esse processo é realizado de forma sequencial, ou seja, após </w:t>
      </w:r>
      <w:r w:rsidR="009D4215">
        <w:rPr>
          <w:lang w:val="pt-BR"/>
        </w:rPr>
        <w:t xml:space="preserve">a </w:t>
      </w:r>
      <w:r w:rsidR="009B4940">
        <w:rPr>
          <w:lang w:val="pt-BR"/>
        </w:rPr>
        <w:t>divisão dos</w:t>
      </w:r>
      <w:r w:rsidR="00182742">
        <w:rPr>
          <w:lang w:val="pt-BR"/>
        </w:rPr>
        <w:t xml:space="preserve"> vetores entre o pivô primeiro é aplicado a recursão para realizar a ordenação em um dos vetores e depois em outro.</w:t>
      </w:r>
      <w:r w:rsidR="009B4940">
        <w:rPr>
          <w:lang w:val="pt-BR"/>
        </w:rPr>
        <w:t xml:space="preserve"> A paralelização neste algoritmo pode ser aplicada após a divisão dos vetores entre o pivô, quando for a aplicado o mesmo processo nos vetores resultantes, este processo pode acontecer de maneira paralela.</w:t>
      </w:r>
    </w:p>
    <w:p w:rsidR="006C0CB5" w:rsidRDefault="006C0CB5" w:rsidP="00E75C9D">
      <w:pPr>
        <w:spacing w:before="0" w:after="0" w:line="360" w:lineRule="auto"/>
        <w:rPr>
          <w:lang w:val="pt-BR"/>
        </w:rPr>
      </w:pPr>
      <w:r>
        <w:rPr>
          <w:lang w:val="pt-BR"/>
        </w:rPr>
        <w:tab/>
        <w:t xml:space="preserve">A Figura 1 apresenta as iterações que ocorrem no algoritmo Quick Sort, no exemplo na imagem o pivô escolhido é sempre o último número do vetor, apesar do aconselhável ser </w:t>
      </w:r>
      <w:r w:rsidR="00977B6D">
        <w:rPr>
          <w:lang w:val="pt-BR"/>
        </w:rPr>
        <w:t>que seja escolhido o número do meio esta técnica também funciona.</w:t>
      </w:r>
    </w:p>
    <w:p w:rsidR="006C0CB5" w:rsidRDefault="00D31F1C" w:rsidP="006C0CB5">
      <w:pPr>
        <w:keepNext/>
        <w:spacing w:before="0" w:after="0" w:line="360" w:lineRule="auto"/>
        <w:jc w:val="center"/>
      </w:pPr>
      <w:r w:rsidRPr="00D31F1C">
        <w:rPr>
          <w:noProof/>
          <w:lang w:val="pt-BR" w:eastAsia="pt-BR"/>
        </w:rPr>
        <w:drawing>
          <wp:inline distT="0" distB="0" distL="0" distR="0">
            <wp:extent cx="5029200" cy="4057650"/>
            <wp:effectExtent l="0" t="0" r="0" b="0"/>
            <wp:docPr id="2" name="Imagem 2" descr="C:\Users\funck\Desktop\quick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nck\Desktop\quick_so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CB5" w:rsidRDefault="006C0CB5" w:rsidP="006C0CB5">
      <w:pPr>
        <w:pStyle w:val="Legenda"/>
        <w:rPr>
          <w:lang w:val="pt-BR"/>
        </w:rPr>
      </w:pPr>
      <w:r w:rsidRPr="006C0CB5">
        <w:rPr>
          <w:lang w:val="pt-BR"/>
        </w:rPr>
        <w:t xml:space="preserve">Figura </w:t>
      </w:r>
      <w:r>
        <w:fldChar w:fldCharType="begin"/>
      </w:r>
      <w:r w:rsidRPr="006C0CB5">
        <w:rPr>
          <w:lang w:val="pt-BR"/>
        </w:rPr>
        <w:instrText xml:space="preserve"> SEQ Figura \* ARABIC </w:instrText>
      </w:r>
      <w:r>
        <w:fldChar w:fldCharType="separate"/>
      </w:r>
      <w:r w:rsidR="00F14BAB">
        <w:rPr>
          <w:noProof/>
          <w:lang w:val="pt-BR"/>
        </w:rPr>
        <w:t>1</w:t>
      </w:r>
      <w:r>
        <w:fldChar w:fldCharType="end"/>
      </w:r>
      <w:r w:rsidRPr="006C0CB5">
        <w:rPr>
          <w:lang w:val="pt-BR"/>
        </w:rPr>
        <w:t>. Iterações do algoritmo Quick Sort</w:t>
      </w:r>
    </w:p>
    <w:p w:rsidR="00D37174" w:rsidRDefault="00D37174" w:rsidP="00D37174">
      <w:pPr>
        <w:rPr>
          <w:lang w:val="pt-BR"/>
        </w:rPr>
      </w:pPr>
    </w:p>
    <w:p w:rsidR="00D37174" w:rsidRDefault="00D37174" w:rsidP="00DB59C7">
      <w:pPr>
        <w:spacing w:line="360" w:lineRule="auto"/>
        <w:rPr>
          <w:lang w:val="pt-BR"/>
        </w:rPr>
      </w:pPr>
      <w:r>
        <w:rPr>
          <w:lang w:val="pt-BR"/>
        </w:rPr>
        <w:lastRenderedPageBreak/>
        <w:tab/>
      </w:r>
      <w:r w:rsidR="00DB59C7">
        <w:rPr>
          <w:lang w:val="pt-BR"/>
        </w:rPr>
        <w:t>Como ilustrado na Figura, o algoritmo vai criando várias ramificações, parecidas com uma arvore. A paralelização entrara em cada uma dessas rami</w:t>
      </w:r>
      <w:r w:rsidR="001418A7">
        <w:rPr>
          <w:lang w:val="pt-BR"/>
        </w:rPr>
        <w:t>fi</w:t>
      </w:r>
      <w:r w:rsidR="00DB59C7">
        <w:rPr>
          <w:lang w:val="pt-BR"/>
        </w:rPr>
        <w:t>cações.</w:t>
      </w:r>
      <w:r w:rsidR="001418A7">
        <w:rPr>
          <w:lang w:val="pt-BR"/>
        </w:rPr>
        <w:t xml:space="preserve"> O algoritmo paralelizado do Quick Sort com a biblioteca OpenMP é representado no anexo 2.</w:t>
      </w:r>
    </w:p>
    <w:p w:rsidR="00681281" w:rsidRDefault="00681281" w:rsidP="00DB59C7">
      <w:pPr>
        <w:spacing w:line="360" w:lineRule="auto"/>
        <w:rPr>
          <w:lang w:val="pt-BR"/>
        </w:rPr>
      </w:pPr>
      <w:r>
        <w:rPr>
          <w:lang w:val="pt-BR"/>
        </w:rPr>
        <w:tab/>
        <w:t>Para a avaliação de desempenho de ambas implementações realizadas do algoritmo Quick Sort foram aplicadas variações de testes envolvendo o tamanho do vetor a ser ordenado e o número de threads utilizado pelo OpenMP.</w:t>
      </w:r>
      <w:r w:rsidR="00560A8C">
        <w:rPr>
          <w:lang w:val="pt-BR"/>
        </w:rPr>
        <w:t xml:space="preserve"> O mesmo conjunto de dados utilizado para testar o algoritmo sequencia foi utilizado para testar o algoritmo paralelo, para que a comparação realizada fosse junta.</w:t>
      </w:r>
    </w:p>
    <w:p w:rsidR="005309C4" w:rsidRDefault="005309C4" w:rsidP="00DB59C7">
      <w:pPr>
        <w:spacing w:line="360" w:lineRule="auto"/>
        <w:rPr>
          <w:lang w:val="pt-BR"/>
        </w:rPr>
      </w:pPr>
      <w:r>
        <w:rPr>
          <w:lang w:val="pt-BR"/>
        </w:rPr>
        <w:tab/>
        <w:t>A Tabela 1 representa o conjunto de variações aplicados durantes os testes realizados em ambas implementações do Quick Sort.</w:t>
      </w:r>
    </w:p>
    <w:p w:rsidR="005309C4" w:rsidRDefault="005309C4" w:rsidP="00DB59C7">
      <w:pPr>
        <w:spacing w:line="360" w:lineRule="auto"/>
        <w:rPr>
          <w:lang w:val="pt-BR"/>
        </w:rPr>
      </w:pPr>
    </w:p>
    <w:p w:rsidR="005309C4" w:rsidRDefault="005309C4" w:rsidP="005309C4">
      <w:pPr>
        <w:spacing w:line="360" w:lineRule="auto"/>
        <w:jc w:val="center"/>
        <w:rPr>
          <w:lang w:val="pt-BR"/>
        </w:rPr>
      </w:pPr>
      <w:r>
        <w:rPr>
          <w:lang w:val="pt-BR"/>
        </w:rPr>
        <w:t>Tabela 1. Variações aplicadas em testes.</w:t>
      </w:r>
    </w:p>
    <w:tbl>
      <w:tblPr>
        <w:tblStyle w:val="TabeladeLista1Clara"/>
        <w:tblW w:w="0" w:type="auto"/>
        <w:tblLook w:val="04A0" w:firstRow="1" w:lastRow="0" w:firstColumn="1" w:lastColumn="0" w:noHBand="0" w:noVBand="1"/>
      </w:tblPr>
      <w:tblGrid>
        <w:gridCol w:w="4392"/>
        <w:gridCol w:w="4393"/>
      </w:tblGrid>
      <w:tr w:rsidR="005309C4" w:rsidTr="0053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09C4" w:rsidRDefault="005309C4" w:rsidP="005309C4">
            <w:pPr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Número de threads</w:t>
            </w:r>
          </w:p>
        </w:tc>
        <w:tc>
          <w:tcPr>
            <w:tcW w:w="4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09C4" w:rsidRDefault="005309C4" w:rsidP="005309C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Quantidade de números</w:t>
            </w:r>
          </w:p>
        </w:tc>
      </w:tr>
      <w:tr w:rsidR="005309C4" w:rsidTr="0053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  <w:tcBorders>
              <w:top w:val="single" w:sz="4" w:space="0" w:color="auto"/>
            </w:tcBorders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rPr>
                <w:b w:val="0"/>
                <w:lang w:val="pt-BR"/>
              </w:rPr>
            </w:pPr>
            <w:r w:rsidRPr="005309C4">
              <w:rPr>
                <w:b w:val="0"/>
                <w:lang w:val="pt-BR"/>
              </w:rPr>
              <w:t>4</w:t>
            </w:r>
          </w:p>
        </w:tc>
        <w:tc>
          <w:tcPr>
            <w:tcW w:w="4393" w:type="dxa"/>
            <w:tcBorders>
              <w:top w:val="single" w:sz="4" w:space="0" w:color="auto"/>
            </w:tcBorders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10.000</w:t>
            </w:r>
          </w:p>
        </w:tc>
      </w:tr>
      <w:tr w:rsidR="005309C4" w:rsidTr="0053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4</w:t>
            </w:r>
          </w:p>
        </w:tc>
        <w:tc>
          <w:tcPr>
            <w:tcW w:w="4393" w:type="dxa"/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50.000</w:t>
            </w:r>
          </w:p>
        </w:tc>
      </w:tr>
      <w:tr w:rsidR="005309C4" w:rsidTr="0053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4</w:t>
            </w:r>
          </w:p>
        </w:tc>
        <w:tc>
          <w:tcPr>
            <w:tcW w:w="4393" w:type="dxa"/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100.000</w:t>
            </w:r>
          </w:p>
        </w:tc>
      </w:tr>
      <w:tr w:rsidR="005309C4" w:rsidTr="0053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4</w:t>
            </w:r>
          </w:p>
        </w:tc>
        <w:tc>
          <w:tcPr>
            <w:tcW w:w="4393" w:type="dxa"/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150.000</w:t>
            </w:r>
          </w:p>
        </w:tc>
      </w:tr>
      <w:tr w:rsidR="005309C4" w:rsidTr="0053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4</w:t>
            </w:r>
          </w:p>
        </w:tc>
        <w:tc>
          <w:tcPr>
            <w:tcW w:w="4393" w:type="dxa"/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200.000</w:t>
            </w:r>
          </w:p>
        </w:tc>
      </w:tr>
      <w:tr w:rsidR="005309C4" w:rsidTr="0053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8</w:t>
            </w:r>
          </w:p>
        </w:tc>
        <w:tc>
          <w:tcPr>
            <w:tcW w:w="4393" w:type="dxa"/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10.000</w:t>
            </w:r>
          </w:p>
        </w:tc>
      </w:tr>
      <w:tr w:rsidR="005309C4" w:rsidTr="0053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8</w:t>
            </w:r>
          </w:p>
        </w:tc>
        <w:tc>
          <w:tcPr>
            <w:tcW w:w="4393" w:type="dxa"/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50.000</w:t>
            </w:r>
          </w:p>
        </w:tc>
      </w:tr>
      <w:tr w:rsidR="005309C4" w:rsidTr="0053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8</w:t>
            </w:r>
          </w:p>
        </w:tc>
        <w:tc>
          <w:tcPr>
            <w:tcW w:w="4393" w:type="dxa"/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100.000</w:t>
            </w:r>
          </w:p>
        </w:tc>
      </w:tr>
      <w:tr w:rsidR="005309C4" w:rsidTr="0053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8</w:t>
            </w:r>
          </w:p>
        </w:tc>
        <w:tc>
          <w:tcPr>
            <w:tcW w:w="4393" w:type="dxa"/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150.000</w:t>
            </w:r>
          </w:p>
        </w:tc>
      </w:tr>
      <w:tr w:rsidR="005309C4" w:rsidTr="0053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  <w:shd w:val="clear" w:color="auto" w:fill="auto"/>
          </w:tcPr>
          <w:p w:rsidR="005309C4" w:rsidRDefault="005309C4" w:rsidP="005309C4">
            <w:pPr>
              <w:spacing w:line="360" w:lineRule="auto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8</w:t>
            </w:r>
          </w:p>
        </w:tc>
        <w:tc>
          <w:tcPr>
            <w:tcW w:w="4393" w:type="dxa"/>
            <w:shd w:val="clear" w:color="auto" w:fill="auto"/>
          </w:tcPr>
          <w:p w:rsidR="005309C4" w:rsidRPr="005309C4" w:rsidRDefault="005309C4" w:rsidP="005309C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200.000</w:t>
            </w:r>
          </w:p>
        </w:tc>
      </w:tr>
    </w:tbl>
    <w:p w:rsidR="005309C4" w:rsidRPr="00D37174" w:rsidRDefault="005309C4" w:rsidP="00DB59C7">
      <w:pPr>
        <w:spacing w:line="360" w:lineRule="auto"/>
        <w:rPr>
          <w:lang w:val="pt-BR"/>
        </w:rPr>
      </w:pPr>
    </w:p>
    <w:p w:rsidR="003E3D9F" w:rsidRDefault="003E3D9F" w:rsidP="003E3D9F">
      <w:pPr>
        <w:spacing w:before="0" w:after="0"/>
        <w:ind w:left="720"/>
        <w:rPr>
          <w:b/>
          <w:bCs/>
          <w:lang w:val="pt-BR"/>
        </w:rPr>
      </w:pPr>
    </w:p>
    <w:p w:rsidR="005309C4" w:rsidRDefault="005309C4" w:rsidP="003E3D9F">
      <w:pPr>
        <w:spacing w:before="0" w:after="0"/>
        <w:ind w:left="720"/>
        <w:rPr>
          <w:b/>
          <w:bCs/>
          <w:lang w:val="pt-BR"/>
        </w:rPr>
      </w:pPr>
    </w:p>
    <w:p w:rsidR="005309C4" w:rsidRDefault="005309C4" w:rsidP="003E3D9F">
      <w:pPr>
        <w:spacing w:before="0" w:after="0"/>
        <w:ind w:left="720"/>
        <w:rPr>
          <w:b/>
          <w:bCs/>
          <w:lang w:val="pt-BR"/>
        </w:rPr>
      </w:pPr>
    </w:p>
    <w:p w:rsidR="005309C4" w:rsidRDefault="005309C4" w:rsidP="003E3D9F">
      <w:pPr>
        <w:spacing w:before="0" w:after="0"/>
        <w:ind w:left="720"/>
        <w:rPr>
          <w:b/>
          <w:bCs/>
          <w:lang w:val="pt-BR"/>
        </w:rPr>
      </w:pPr>
    </w:p>
    <w:p w:rsidR="005309C4" w:rsidRDefault="005309C4" w:rsidP="003E3D9F">
      <w:pPr>
        <w:spacing w:before="0" w:after="0"/>
        <w:ind w:left="720"/>
        <w:rPr>
          <w:b/>
          <w:bCs/>
          <w:lang w:val="pt-BR"/>
        </w:rPr>
      </w:pPr>
    </w:p>
    <w:p w:rsidR="005309C4" w:rsidRPr="006256A3" w:rsidRDefault="005309C4" w:rsidP="003E3D9F">
      <w:pPr>
        <w:spacing w:before="0" w:after="0"/>
        <w:ind w:left="720"/>
        <w:rPr>
          <w:b/>
          <w:bCs/>
          <w:lang w:val="pt-BR"/>
        </w:rPr>
      </w:pPr>
    </w:p>
    <w:p w:rsidR="003E3D9F" w:rsidRDefault="003E3D9F" w:rsidP="003E3D9F">
      <w:pPr>
        <w:numPr>
          <w:ilvl w:val="0"/>
          <w:numId w:val="34"/>
        </w:numPr>
        <w:tabs>
          <w:tab w:val="clear" w:pos="720"/>
          <w:tab w:val="num" w:pos="426"/>
        </w:tabs>
        <w:spacing w:before="0" w:after="0"/>
        <w:ind w:hanging="720"/>
        <w:rPr>
          <w:b/>
          <w:bCs/>
          <w:lang w:val="pt-BR"/>
        </w:rPr>
      </w:pPr>
      <w:r w:rsidRPr="00F60B48">
        <w:rPr>
          <w:b/>
          <w:bCs/>
          <w:lang w:val="pt-BR"/>
        </w:rPr>
        <w:t>Resultados Alcançados</w:t>
      </w:r>
    </w:p>
    <w:p w:rsidR="005309C4" w:rsidRPr="00F60B48" w:rsidRDefault="005309C4" w:rsidP="005309C4">
      <w:pPr>
        <w:spacing w:before="0" w:after="0"/>
        <w:ind w:left="720"/>
        <w:rPr>
          <w:b/>
          <w:bCs/>
          <w:lang w:val="pt-BR"/>
        </w:rPr>
      </w:pPr>
    </w:p>
    <w:p w:rsidR="003E3D9F" w:rsidRPr="00F60B48" w:rsidRDefault="003E3D9F" w:rsidP="003E3D9F">
      <w:pPr>
        <w:spacing w:before="0" w:after="0"/>
        <w:ind w:left="720"/>
        <w:rPr>
          <w:b/>
          <w:bCs/>
          <w:lang w:val="pt-BR"/>
        </w:rPr>
      </w:pPr>
    </w:p>
    <w:p w:rsidR="00F14BAB" w:rsidRDefault="005309C4" w:rsidP="00F14BAB">
      <w:pPr>
        <w:keepNext/>
        <w:spacing w:before="0" w:after="0"/>
      </w:pPr>
      <w:r w:rsidRPr="005309C4">
        <w:rPr>
          <w:b/>
          <w:bCs/>
          <w:noProof/>
          <w:lang w:val="pt-BR" w:eastAsia="pt-BR"/>
        </w:rPr>
        <w:drawing>
          <wp:inline distT="0" distB="0" distL="0" distR="0">
            <wp:extent cx="5939868" cy="3162300"/>
            <wp:effectExtent l="0" t="0" r="0" b="0"/>
            <wp:docPr id="1" name="Imagem 1" descr="C:\Users\funck\Desktop\Documentos\UTFPR\Semestre8\PPD\projeto_final\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nck\Desktop\Documentos\UTFPR\Semestre8\PPD\projeto_final\grafi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54" cy="316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548" w:rsidRPr="006256A3" w:rsidRDefault="00F14BAB" w:rsidP="00F14BAB">
      <w:pPr>
        <w:pStyle w:val="Legenda"/>
        <w:rPr>
          <w:b w:val="0"/>
          <w:bCs w:val="0"/>
          <w:lang w:val="pt-BR"/>
        </w:rPr>
      </w:pPr>
      <w:r w:rsidRPr="00F14BAB">
        <w:rPr>
          <w:lang w:val="pt-BR"/>
        </w:rPr>
        <w:t xml:space="preserve">Figura </w:t>
      </w:r>
      <w:r>
        <w:fldChar w:fldCharType="begin"/>
      </w:r>
      <w:r w:rsidRPr="00F14BAB">
        <w:rPr>
          <w:lang w:val="pt-BR"/>
        </w:rPr>
        <w:instrText xml:space="preserve"> SEQ Figura \* ARABIC </w:instrText>
      </w:r>
      <w:r>
        <w:fldChar w:fldCharType="separate"/>
      </w:r>
      <w:r w:rsidRPr="00F14BAB">
        <w:rPr>
          <w:noProof/>
          <w:lang w:val="pt-BR"/>
        </w:rPr>
        <w:t>2</w:t>
      </w:r>
      <w:r>
        <w:fldChar w:fldCharType="end"/>
      </w:r>
      <w:r w:rsidRPr="00F14BAB">
        <w:rPr>
          <w:lang w:val="pt-BR"/>
        </w:rPr>
        <w:t xml:space="preserve">. Resultados obtidos em comparação com </w:t>
      </w:r>
      <w:bookmarkStart w:id="0" w:name="_GoBack"/>
      <w:bookmarkEnd w:id="0"/>
      <w:r w:rsidRPr="00F14BAB">
        <w:rPr>
          <w:lang w:val="pt-BR"/>
        </w:rPr>
        <w:t>4 threads</w:t>
      </w:r>
    </w:p>
    <w:p w:rsidR="003E3D9F" w:rsidRPr="006256A3" w:rsidRDefault="003E3D9F" w:rsidP="003E3D9F">
      <w:pPr>
        <w:rPr>
          <w:b/>
          <w:bCs/>
          <w:lang w:val="pt-BR"/>
        </w:rPr>
      </w:pPr>
    </w:p>
    <w:p w:rsidR="003E3D9F" w:rsidRPr="006256A3" w:rsidRDefault="003E3D9F" w:rsidP="003E3D9F">
      <w:pPr>
        <w:numPr>
          <w:ilvl w:val="0"/>
          <w:numId w:val="34"/>
        </w:numPr>
        <w:tabs>
          <w:tab w:val="clear" w:pos="720"/>
          <w:tab w:val="num" w:pos="426"/>
        </w:tabs>
        <w:spacing w:before="0" w:after="0"/>
        <w:ind w:hanging="720"/>
        <w:rPr>
          <w:b/>
          <w:bCs/>
        </w:rPr>
      </w:pPr>
      <w:proofErr w:type="spellStart"/>
      <w:r w:rsidRPr="006256A3">
        <w:rPr>
          <w:b/>
          <w:bCs/>
        </w:rPr>
        <w:t>Informações</w:t>
      </w:r>
      <w:proofErr w:type="spellEnd"/>
      <w:r w:rsidRPr="006256A3">
        <w:rPr>
          <w:b/>
          <w:bCs/>
        </w:rPr>
        <w:t xml:space="preserve"> </w:t>
      </w:r>
      <w:proofErr w:type="spellStart"/>
      <w:r w:rsidRPr="006256A3">
        <w:rPr>
          <w:b/>
          <w:bCs/>
        </w:rPr>
        <w:t>Adicionais</w:t>
      </w:r>
      <w:proofErr w:type="spellEnd"/>
    </w:p>
    <w:p w:rsidR="006256A3" w:rsidRPr="006256A3" w:rsidRDefault="006256A3" w:rsidP="006256A3">
      <w:pPr>
        <w:spacing w:before="0" w:after="0"/>
        <w:ind w:left="720"/>
        <w:rPr>
          <w:b/>
          <w:bCs/>
          <w:lang w:val="pt-BR"/>
        </w:rPr>
      </w:pPr>
    </w:p>
    <w:p w:rsidR="003E3D9F" w:rsidRPr="006F488E" w:rsidRDefault="00D61AA9" w:rsidP="003E3D9F">
      <w:pPr>
        <w:numPr>
          <w:ilvl w:val="0"/>
          <w:numId w:val="36"/>
        </w:numPr>
        <w:spacing w:before="0" w:after="0"/>
        <w:rPr>
          <w:b/>
          <w:bCs/>
          <w:lang w:val="pt-BR"/>
        </w:rPr>
      </w:pPr>
      <w:r>
        <w:rPr>
          <w:lang w:val="pt-BR"/>
        </w:rPr>
        <w:t>Informações e detalhes não previstos neste modelo</w:t>
      </w:r>
      <w:r w:rsidR="003E3D9F" w:rsidRPr="006256A3">
        <w:rPr>
          <w:lang w:val="pt-BR"/>
        </w:rPr>
        <w:t>.</w:t>
      </w:r>
    </w:p>
    <w:p w:rsidR="006F488E" w:rsidRPr="006256A3" w:rsidRDefault="006F488E" w:rsidP="003E3D9F">
      <w:pPr>
        <w:numPr>
          <w:ilvl w:val="0"/>
          <w:numId w:val="36"/>
        </w:numPr>
        <w:spacing w:before="0" w:after="0"/>
        <w:rPr>
          <w:b/>
          <w:bCs/>
          <w:lang w:val="pt-BR"/>
        </w:rPr>
      </w:pPr>
      <w:r>
        <w:rPr>
          <w:lang w:val="pt-BR"/>
        </w:rPr>
        <w:t>Anexos e apêndices (se for o caso)</w:t>
      </w:r>
    </w:p>
    <w:p w:rsidR="003E3D9F" w:rsidRPr="00BF7660" w:rsidRDefault="003E3D9F" w:rsidP="003E3D9F">
      <w:pPr>
        <w:ind w:left="360"/>
        <w:rPr>
          <w:b/>
          <w:bCs/>
          <w:lang w:val="pt-BR"/>
        </w:rPr>
      </w:pPr>
    </w:p>
    <w:p w:rsidR="003E3D9F" w:rsidRPr="00BF7660" w:rsidRDefault="003E3D9F" w:rsidP="003E3D9F">
      <w:pPr>
        <w:numPr>
          <w:ilvl w:val="0"/>
          <w:numId w:val="34"/>
        </w:numPr>
        <w:tabs>
          <w:tab w:val="clear" w:pos="720"/>
          <w:tab w:val="num" w:pos="426"/>
        </w:tabs>
        <w:spacing w:before="0" w:after="0"/>
        <w:ind w:hanging="720"/>
        <w:rPr>
          <w:b/>
          <w:bCs/>
        </w:rPr>
      </w:pPr>
      <w:proofErr w:type="spellStart"/>
      <w:r w:rsidRPr="00BF7660">
        <w:rPr>
          <w:b/>
          <w:bCs/>
        </w:rPr>
        <w:t>Conclusões</w:t>
      </w:r>
      <w:proofErr w:type="spellEnd"/>
    </w:p>
    <w:p w:rsidR="003E3D9F" w:rsidRPr="00BF7660" w:rsidRDefault="003E3D9F" w:rsidP="003E3D9F">
      <w:pPr>
        <w:numPr>
          <w:ilvl w:val="0"/>
          <w:numId w:val="36"/>
        </w:numPr>
        <w:spacing w:before="0" w:after="0"/>
        <w:rPr>
          <w:b/>
          <w:bCs/>
          <w:lang w:val="pt-BR"/>
        </w:rPr>
      </w:pPr>
      <w:r w:rsidRPr="00BF7660">
        <w:rPr>
          <w:lang w:val="pt-BR"/>
        </w:rPr>
        <w:t>Contribuição e conclusão do seu trabalho</w:t>
      </w:r>
    </w:p>
    <w:p w:rsidR="003E3D9F" w:rsidRPr="00BF7660" w:rsidRDefault="003E3D9F" w:rsidP="003E3D9F">
      <w:pPr>
        <w:numPr>
          <w:ilvl w:val="0"/>
          <w:numId w:val="36"/>
        </w:numPr>
        <w:spacing w:before="0" w:after="0"/>
        <w:rPr>
          <w:b/>
          <w:bCs/>
          <w:lang w:val="pt-BR"/>
        </w:rPr>
      </w:pPr>
      <w:r w:rsidRPr="00BF7660">
        <w:rPr>
          <w:lang w:val="pt-BR"/>
        </w:rPr>
        <w:t>Sugestão para trabalhos futuros</w:t>
      </w:r>
    </w:p>
    <w:p w:rsidR="003E3D9F" w:rsidRPr="00BF7660" w:rsidRDefault="003E3D9F" w:rsidP="003E3D9F">
      <w:pPr>
        <w:numPr>
          <w:ilvl w:val="0"/>
          <w:numId w:val="36"/>
        </w:numPr>
        <w:spacing w:before="0" w:after="0"/>
        <w:rPr>
          <w:lang w:val="pt-BR"/>
        </w:rPr>
      </w:pPr>
      <w:r w:rsidRPr="00BF7660">
        <w:rPr>
          <w:lang w:val="pt-BR"/>
        </w:rPr>
        <w:t>Recomendações</w:t>
      </w:r>
    </w:p>
    <w:p w:rsidR="003E3D9F" w:rsidRPr="00BF7660" w:rsidRDefault="003E3D9F" w:rsidP="003E3D9F">
      <w:pPr>
        <w:ind w:left="360"/>
        <w:rPr>
          <w:b/>
          <w:bCs/>
          <w:lang w:val="pt-BR"/>
        </w:rPr>
      </w:pPr>
    </w:p>
    <w:p w:rsidR="003E3D9F" w:rsidRPr="00BF7660" w:rsidRDefault="003E3D9F" w:rsidP="003E3D9F">
      <w:pPr>
        <w:numPr>
          <w:ilvl w:val="0"/>
          <w:numId w:val="34"/>
        </w:numPr>
        <w:tabs>
          <w:tab w:val="clear" w:pos="720"/>
          <w:tab w:val="num" w:pos="426"/>
        </w:tabs>
        <w:spacing w:before="0" w:after="0"/>
        <w:ind w:hanging="720"/>
        <w:rPr>
          <w:b/>
          <w:bCs/>
        </w:rPr>
      </w:pPr>
      <w:proofErr w:type="spellStart"/>
      <w:r w:rsidRPr="00BF7660">
        <w:rPr>
          <w:b/>
          <w:bCs/>
        </w:rPr>
        <w:t>Referências</w:t>
      </w:r>
      <w:proofErr w:type="spellEnd"/>
      <w:r w:rsidRPr="00BF7660">
        <w:rPr>
          <w:b/>
          <w:bCs/>
        </w:rPr>
        <w:t xml:space="preserve"> </w:t>
      </w:r>
      <w:proofErr w:type="spellStart"/>
      <w:r w:rsidRPr="00BF7660">
        <w:rPr>
          <w:b/>
          <w:bCs/>
        </w:rPr>
        <w:t>Bibliográficas</w:t>
      </w:r>
      <w:proofErr w:type="spellEnd"/>
      <w:r w:rsidRPr="00BF7660">
        <w:rPr>
          <w:b/>
          <w:bCs/>
        </w:rPr>
        <w:t xml:space="preserve"> </w:t>
      </w:r>
    </w:p>
    <w:p w:rsidR="003E3D9F" w:rsidRDefault="003E3D9F" w:rsidP="003E3D9F">
      <w:pPr>
        <w:numPr>
          <w:ilvl w:val="0"/>
          <w:numId w:val="36"/>
        </w:numPr>
        <w:tabs>
          <w:tab w:val="clear" w:pos="720"/>
          <w:tab w:val="num" w:pos="426"/>
        </w:tabs>
        <w:spacing w:before="0" w:after="0"/>
        <w:rPr>
          <w:lang w:val="pt-BR"/>
        </w:rPr>
      </w:pPr>
      <w:r w:rsidRPr="00BF7660">
        <w:rPr>
          <w:lang w:val="pt-BR"/>
        </w:rPr>
        <w:t>Livros e artigos utilizados</w:t>
      </w:r>
    </w:p>
    <w:p w:rsidR="001E4486" w:rsidRDefault="001E4486" w:rsidP="001E4486">
      <w:pPr>
        <w:spacing w:before="0" w:after="0"/>
        <w:rPr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  <w:r w:rsidRPr="001E4486">
        <w:rPr>
          <w:b/>
          <w:lang w:val="pt-BR"/>
        </w:rPr>
        <w:t>Anexos</w:t>
      </w:r>
    </w:p>
    <w:p w:rsidR="001E4486" w:rsidRDefault="001E4486" w:rsidP="001E4486">
      <w:pPr>
        <w:spacing w:before="0" w:after="0"/>
        <w:rPr>
          <w:b/>
          <w:lang w:val="pt-BR"/>
        </w:rPr>
      </w:pPr>
    </w:p>
    <w:p w:rsidR="001E4486" w:rsidRDefault="001E4486" w:rsidP="001E4486">
      <w:pPr>
        <w:spacing w:before="0" w:after="0"/>
        <w:rPr>
          <w:b/>
          <w:lang w:val="pt-BR"/>
        </w:rPr>
      </w:pPr>
      <w:r>
        <w:rPr>
          <w:b/>
          <w:lang w:val="pt-BR"/>
        </w:rPr>
        <w:t>Anexo 1 – Implementação sequencial do algoritmo Quick Sort</w:t>
      </w:r>
    </w:p>
    <w:p w:rsidR="001E4486" w:rsidRDefault="001E4486" w:rsidP="001E4486">
      <w:pPr>
        <w:spacing w:before="0" w:after="0"/>
        <w:rPr>
          <w:b/>
          <w:lang w:val="pt-BR"/>
        </w:rPr>
      </w:pP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1418A7">
        <w:rPr>
          <w:rFonts w:ascii="Consolas" w:eastAsia="Times New Roman" w:hAnsi="Consolas"/>
          <w:color w:val="569CD6"/>
          <w:sz w:val="21"/>
          <w:szCs w:val="21"/>
          <w:lang w:val="pt-BR" w:eastAsia="pt-BR"/>
        </w:rPr>
        <w:t>void</w:t>
      </w:r>
      <w:proofErr w:type="spellEnd"/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418A7">
        <w:rPr>
          <w:rFonts w:ascii="Consolas" w:eastAsia="Times New Roman" w:hAnsi="Consolas"/>
          <w:color w:val="DCDCAA"/>
          <w:sz w:val="21"/>
          <w:szCs w:val="21"/>
          <w:lang w:val="pt-BR" w:eastAsia="pt-BR"/>
        </w:rPr>
        <w:t>quick_sequencial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(</w:t>
      </w:r>
      <w:proofErr w:type="spellStart"/>
      <w:r w:rsidRPr="001418A7">
        <w:rPr>
          <w:rFonts w:ascii="Consolas" w:eastAsia="Times New Roman" w:hAnsi="Consolas"/>
          <w:color w:val="569CD6"/>
          <w:sz w:val="21"/>
          <w:szCs w:val="21"/>
          <w:lang w:val="pt-BR" w:eastAsia="pt-BR"/>
        </w:rPr>
        <w:t>int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*vetor, </w:t>
      </w:r>
      <w:proofErr w:type="spellStart"/>
      <w:r w:rsidRPr="001418A7">
        <w:rPr>
          <w:rFonts w:ascii="Consolas" w:eastAsia="Times New Roman" w:hAnsi="Consolas"/>
          <w:color w:val="569CD6"/>
          <w:sz w:val="21"/>
          <w:szCs w:val="21"/>
          <w:lang w:val="pt-BR" w:eastAsia="pt-BR"/>
        </w:rPr>
        <w:t>int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inicio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, </w:t>
      </w:r>
      <w:proofErr w:type="spellStart"/>
      <w:r w:rsidRPr="001418A7">
        <w:rPr>
          <w:rFonts w:ascii="Consolas" w:eastAsia="Times New Roman" w:hAnsi="Consolas"/>
          <w:color w:val="569CD6"/>
          <w:sz w:val="21"/>
          <w:szCs w:val="21"/>
          <w:lang w:val="pt-BR" w:eastAsia="pt-BR"/>
        </w:rPr>
        <w:t>int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fim) {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  <w:proofErr w:type="spellStart"/>
      <w:proofErr w:type="gramStart"/>
      <w:r w:rsidRPr="001418A7">
        <w:rPr>
          <w:rFonts w:ascii="Consolas" w:eastAsia="Times New Roman" w:hAnsi="Consolas"/>
          <w:color w:val="569CD6"/>
          <w:sz w:val="21"/>
          <w:szCs w:val="21"/>
          <w:lang w:val="pt-BR" w:eastAsia="pt-BR"/>
        </w:rPr>
        <w:t>int</w:t>
      </w:r>
      <w:proofErr w:type="spellEnd"/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pivo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, 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aux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, i, j, meio;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i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= 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inicio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j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= fim;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meio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= (</w:t>
      </w:r>
      <w:proofErr w:type="spellStart"/>
      <w:r w:rsidRPr="001418A7">
        <w:rPr>
          <w:rFonts w:ascii="Consolas" w:eastAsia="Times New Roman" w:hAnsi="Consolas"/>
          <w:color w:val="569CD6"/>
          <w:sz w:val="21"/>
          <w:szCs w:val="21"/>
          <w:lang w:val="pt-BR" w:eastAsia="pt-BR"/>
        </w:rPr>
        <w:t>int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) ((i + j) / </w:t>
      </w:r>
      <w:r w:rsidRPr="001418A7">
        <w:rPr>
          <w:rFonts w:ascii="Consolas" w:eastAsia="Times New Roman" w:hAnsi="Consolas"/>
          <w:color w:val="B5CEA8"/>
          <w:sz w:val="21"/>
          <w:szCs w:val="21"/>
          <w:lang w:val="pt-BR" w:eastAsia="pt-BR"/>
        </w:rPr>
        <w:t>2</w:t>
      </w: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);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  <w:proofErr w:type="spellStart"/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pivo</w:t>
      </w:r>
      <w:proofErr w:type="spellEnd"/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= vetor[meio];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  <w:proofErr w:type="gramStart"/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do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{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</w:t>
      </w:r>
      <w:proofErr w:type="spellStart"/>
      <w:proofErr w:type="gramStart"/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while</w:t>
      </w:r>
      <w:proofErr w:type="spellEnd"/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(vetor[i] &lt; 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pivo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) i = i + </w:t>
      </w:r>
      <w:r w:rsidRPr="001418A7">
        <w:rPr>
          <w:rFonts w:ascii="Consolas" w:eastAsia="Times New Roman" w:hAnsi="Consolas"/>
          <w:color w:val="B5CEA8"/>
          <w:sz w:val="21"/>
          <w:szCs w:val="21"/>
          <w:lang w:val="pt-BR" w:eastAsia="pt-BR"/>
        </w:rPr>
        <w:t>1</w:t>
      </w: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</w:t>
      </w:r>
      <w:proofErr w:type="gramStart"/>
      <w:r w:rsidRPr="001418A7">
        <w:rPr>
          <w:rFonts w:ascii="Consolas" w:eastAsia="Times New Roman" w:hAnsi="Consolas"/>
          <w:color w:val="C586C0"/>
          <w:sz w:val="21"/>
          <w:szCs w:val="21"/>
          <w:lang w:eastAsia="pt-BR"/>
        </w:rPr>
        <w:t>while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eastAsia="pt-BR"/>
        </w:rPr>
        <w:t>vetor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[j] &gt; 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eastAsia="pt-BR"/>
        </w:rPr>
        <w:t>pivo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 j = j - </w:t>
      </w:r>
      <w:r w:rsidRPr="001418A7">
        <w:rPr>
          <w:rFonts w:ascii="Consolas" w:eastAsia="Times New Roman" w:hAnsi="Consolas"/>
          <w:color w:val="B5CEA8"/>
          <w:sz w:val="21"/>
          <w:szCs w:val="21"/>
          <w:lang w:eastAsia="pt-BR"/>
        </w:rPr>
        <w:t>1</w:t>
      </w:r>
      <w:r w:rsidRPr="001418A7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     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if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(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i &lt;= j) {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   </w:t>
      </w:r>
      <w:proofErr w:type="spellStart"/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aux</w:t>
      </w:r>
      <w:proofErr w:type="spellEnd"/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= vetor[i];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   </w:t>
      </w:r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vetor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[i] = vetor[j];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   </w:t>
      </w:r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vetor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[j] = 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aux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   </w:t>
      </w:r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i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= i + </w:t>
      </w:r>
      <w:r w:rsidRPr="001418A7">
        <w:rPr>
          <w:rFonts w:ascii="Consolas" w:eastAsia="Times New Roman" w:hAnsi="Consolas"/>
          <w:color w:val="B5CEA8"/>
          <w:sz w:val="21"/>
          <w:szCs w:val="21"/>
          <w:lang w:val="pt-BR" w:eastAsia="pt-BR"/>
        </w:rPr>
        <w:t>1</w:t>
      </w: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   </w:t>
      </w:r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j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= j - </w:t>
      </w:r>
      <w:r w:rsidRPr="001418A7">
        <w:rPr>
          <w:rFonts w:ascii="Consolas" w:eastAsia="Times New Roman" w:hAnsi="Consolas"/>
          <w:color w:val="B5CEA8"/>
          <w:sz w:val="21"/>
          <w:szCs w:val="21"/>
          <w:lang w:val="pt-BR" w:eastAsia="pt-BR"/>
        </w:rPr>
        <w:t>1</w:t>
      </w: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}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} </w:t>
      </w:r>
      <w:proofErr w:type="spellStart"/>
      <w:proofErr w:type="gramStart"/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while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(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j &gt; i);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  <w:proofErr w:type="spellStart"/>
      <w:proofErr w:type="gramStart"/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if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inicio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&lt; j) </w:t>
      </w:r>
      <w:proofErr w:type="spellStart"/>
      <w:r w:rsidRPr="001418A7">
        <w:rPr>
          <w:rFonts w:ascii="Consolas" w:eastAsia="Times New Roman" w:hAnsi="Consolas"/>
          <w:color w:val="DCDCAA"/>
          <w:sz w:val="21"/>
          <w:szCs w:val="21"/>
          <w:lang w:val="pt-BR" w:eastAsia="pt-BR"/>
        </w:rPr>
        <w:t>quick_sequencial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(vetor, 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inicio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, j);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  <w:proofErr w:type="spellStart"/>
      <w:proofErr w:type="gramStart"/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if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(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i &lt; fim) </w:t>
      </w:r>
      <w:proofErr w:type="spellStart"/>
      <w:r w:rsidRPr="001418A7">
        <w:rPr>
          <w:rFonts w:ascii="Consolas" w:eastAsia="Times New Roman" w:hAnsi="Consolas"/>
          <w:color w:val="DCDCAA"/>
          <w:sz w:val="21"/>
          <w:szCs w:val="21"/>
          <w:lang w:val="pt-BR" w:eastAsia="pt-BR"/>
        </w:rPr>
        <w:t>quick_sequencial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(vetor, i, fim);   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}</w:t>
      </w:r>
    </w:p>
    <w:p w:rsidR="001E4486" w:rsidRDefault="001E4486" w:rsidP="001E4486">
      <w:pPr>
        <w:spacing w:before="0" w:after="0"/>
        <w:rPr>
          <w:b/>
          <w:lang w:val="pt-BR"/>
        </w:rPr>
      </w:pPr>
    </w:p>
    <w:p w:rsidR="001418A7" w:rsidRDefault="001418A7" w:rsidP="001E4486">
      <w:pPr>
        <w:spacing w:before="0" w:after="0"/>
        <w:rPr>
          <w:b/>
          <w:lang w:val="pt-BR"/>
        </w:rPr>
      </w:pPr>
    </w:p>
    <w:p w:rsidR="001418A7" w:rsidRDefault="001418A7" w:rsidP="001E4486">
      <w:pPr>
        <w:spacing w:before="0" w:after="0"/>
        <w:rPr>
          <w:b/>
          <w:lang w:val="pt-BR"/>
        </w:rPr>
      </w:pPr>
    </w:p>
    <w:p w:rsidR="001418A7" w:rsidRDefault="001418A7" w:rsidP="001E4486">
      <w:pPr>
        <w:spacing w:before="0" w:after="0"/>
        <w:rPr>
          <w:b/>
          <w:lang w:val="pt-BR"/>
        </w:rPr>
      </w:pPr>
    </w:p>
    <w:p w:rsidR="001418A7" w:rsidRDefault="001418A7" w:rsidP="001E4486">
      <w:pPr>
        <w:spacing w:before="0" w:after="0"/>
        <w:rPr>
          <w:b/>
          <w:lang w:val="pt-BR"/>
        </w:rPr>
      </w:pPr>
    </w:p>
    <w:p w:rsidR="001418A7" w:rsidRDefault="001418A7" w:rsidP="001E4486">
      <w:pPr>
        <w:spacing w:before="0" w:after="0"/>
        <w:rPr>
          <w:b/>
          <w:lang w:val="pt-BR"/>
        </w:rPr>
      </w:pPr>
    </w:p>
    <w:p w:rsidR="001418A7" w:rsidRDefault="001418A7" w:rsidP="001E4486">
      <w:pPr>
        <w:spacing w:before="0" w:after="0"/>
        <w:rPr>
          <w:b/>
          <w:lang w:val="pt-BR"/>
        </w:rPr>
      </w:pPr>
    </w:p>
    <w:p w:rsidR="007646F1" w:rsidRDefault="007646F1" w:rsidP="004F727B">
      <w:pPr>
        <w:spacing w:before="240" w:after="120"/>
        <w:jc w:val="center"/>
        <w:rPr>
          <w:sz w:val="28"/>
          <w:szCs w:val="28"/>
          <w:lang w:val="pt-BR"/>
        </w:rPr>
      </w:pPr>
    </w:p>
    <w:p w:rsidR="001418A7" w:rsidRDefault="001418A7" w:rsidP="004F727B">
      <w:pPr>
        <w:spacing w:before="240" w:after="120"/>
        <w:jc w:val="center"/>
        <w:rPr>
          <w:sz w:val="28"/>
          <w:szCs w:val="28"/>
          <w:lang w:val="pt-BR"/>
        </w:rPr>
      </w:pPr>
    </w:p>
    <w:p w:rsidR="001418A7" w:rsidRDefault="001418A7" w:rsidP="004F727B">
      <w:pPr>
        <w:spacing w:before="240" w:after="120"/>
        <w:jc w:val="center"/>
        <w:rPr>
          <w:sz w:val="28"/>
          <w:szCs w:val="28"/>
          <w:lang w:val="pt-BR"/>
        </w:rPr>
      </w:pPr>
    </w:p>
    <w:p w:rsidR="001418A7" w:rsidRDefault="001418A7" w:rsidP="004F727B">
      <w:pPr>
        <w:spacing w:before="240" w:after="120"/>
        <w:jc w:val="center"/>
        <w:rPr>
          <w:sz w:val="28"/>
          <w:szCs w:val="28"/>
          <w:lang w:val="pt-BR"/>
        </w:rPr>
      </w:pPr>
    </w:p>
    <w:p w:rsidR="001418A7" w:rsidRDefault="001418A7" w:rsidP="001418A7">
      <w:pPr>
        <w:spacing w:before="240" w:after="120"/>
        <w:rPr>
          <w:b/>
          <w:lang w:val="pt-BR"/>
        </w:rPr>
      </w:pPr>
      <w:r>
        <w:rPr>
          <w:b/>
          <w:lang w:val="pt-BR"/>
        </w:rPr>
        <w:t>Anexo 2 – Implementação paralela</w:t>
      </w:r>
      <w:r>
        <w:rPr>
          <w:b/>
          <w:lang w:val="pt-BR"/>
        </w:rPr>
        <w:t xml:space="preserve"> do algoritmo Quick Sort</w:t>
      </w:r>
    </w:p>
    <w:p w:rsidR="001418A7" w:rsidRDefault="001418A7" w:rsidP="001418A7">
      <w:pPr>
        <w:spacing w:before="240" w:after="120"/>
        <w:rPr>
          <w:b/>
          <w:lang w:val="pt-BR"/>
        </w:rPr>
      </w:pP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1418A7">
        <w:rPr>
          <w:rFonts w:ascii="Consolas" w:eastAsia="Times New Roman" w:hAnsi="Consolas"/>
          <w:color w:val="569CD6"/>
          <w:sz w:val="21"/>
          <w:szCs w:val="21"/>
          <w:lang w:val="pt-BR" w:eastAsia="pt-BR"/>
        </w:rPr>
        <w:t>void</w:t>
      </w:r>
      <w:proofErr w:type="spellEnd"/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418A7">
        <w:rPr>
          <w:rFonts w:ascii="Consolas" w:eastAsia="Times New Roman" w:hAnsi="Consolas"/>
          <w:color w:val="DCDCAA"/>
          <w:sz w:val="21"/>
          <w:szCs w:val="21"/>
          <w:lang w:val="pt-BR" w:eastAsia="pt-BR"/>
        </w:rPr>
        <w:t>quick_paralelo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(</w:t>
      </w:r>
      <w:proofErr w:type="spellStart"/>
      <w:r w:rsidRPr="001418A7">
        <w:rPr>
          <w:rFonts w:ascii="Consolas" w:eastAsia="Times New Roman" w:hAnsi="Consolas"/>
          <w:color w:val="569CD6"/>
          <w:sz w:val="21"/>
          <w:szCs w:val="21"/>
          <w:lang w:val="pt-BR" w:eastAsia="pt-BR"/>
        </w:rPr>
        <w:t>int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*vetor, </w:t>
      </w:r>
      <w:proofErr w:type="spellStart"/>
      <w:r w:rsidRPr="001418A7">
        <w:rPr>
          <w:rFonts w:ascii="Consolas" w:eastAsia="Times New Roman" w:hAnsi="Consolas"/>
          <w:color w:val="569CD6"/>
          <w:sz w:val="21"/>
          <w:szCs w:val="21"/>
          <w:lang w:val="pt-BR" w:eastAsia="pt-BR"/>
        </w:rPr>
        <w:t>int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inicio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, </w:t>
      </w:r>
      <w:proofErr w:type="spellStart"/>
      <w:r w:rsidRPr="001418A7">
        <w:rPr>
          <w:rFonts w:ascii="Consolas" w:eastAsia="Times New Roman" w:hAnsi="Consolas"/>
          <w:color w:val="569CD6"/>
          <w:sz w:val="21"/>
          <w:szCs w:val="21"/>
          <w:lang w:val="pt-BR" w:eastAsia="pt-BR"/>
        </w:rPr>
        <w:t>int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fim) {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  <w:proofErr w:type="spellStart"/>
      <w:proofErr w:type="gramStart"/>
      <w:r w:rsidRPr="001418A7">
        <w:rPr>
          <w:rFonts w:ascii="Consolas" w:eastAsia="Times New Roman" w:hAnsi="Consolas"/>
          <w:color w:val="569CD6"/>
          <w:sz w:val="21"/>
          <w:szCs w:val="21"/>
          <w:lang w:val="pt-BR" w:eastAsia="pt-BR"/>
        </w:rPr>
        <w:t>int</w:t>
      </w:r>
      <w:proofErr w:type="spellEnd"/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pivo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, 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aux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, i, j, meio;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i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= 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inicio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j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= fim;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meio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= (</w:t>
      </w:r>
      <w:proofErr w:type="spellStart"/>
      <w:r w:rsidRPr="001418A7">
        <w:rPr>
          <w:rFonts w:ascii="Consolas" w:eastAsia="Times New Roman" w:hAnsi="Consolas"/>
          <w:color w:val="569CD6"/>
          <w:sz w:val="21"/>
          <w:szCs w:val="21"/>
          <w:lang w:val="pt-BR" w:eastAsia="pt-BR"/>
        </w:rPr>
        <w:t>int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) ((i + j) / </w:t>
      </w:r>
      <w:r w:rsidRPr="001418A7">
        <w:rPr>
          <w:rFonts w:ascii="Consolas" w:eastAsia="Times New Roman" w:hAnsi="Consolas"/>
          <w:color w:val="B5CEA8"/>
          <w:sz w:val="21"/>
          <w:szCs w:val="21"/>
          <w:lang w:val="pt-BR" w:eastAsia="pt-BR"/>
        </w:rPr>
        <w:t>2</w:t>
      </w: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);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  <w:proofErr w:type="spellStart"/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pivo</w:t>
      </w:r>
      <w:proofErr w:type="spellEnd"/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= vetor[meio];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  <w:proofErr w:type="gramStart"/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do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{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</w:t>
      </w:r>
      <w:proofErr w:type="spellStart"/>
      <w:proofErr w:type="gramStart"/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while</w:t>
      </w:r>
      <w:proofErr w:type="spellEnd"/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(vetor[i] &lt; 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pivo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) i = i + </w:t>
      </w:r>
      <w:r w:rsidRPr="001418A7">
        <w:rPr>
          <w:rFonts w:ascii="Consolas" w:eastAsia="Times New Roman" w:hAnsi="Consolas"/>
          <w:color w:val="B5CEA8"/>
          <w:sz w:val="21"/>
          <w:szCs w:val="21"/>
          <w:lang w:val="pt-BR" w:eastAsia="pt-BR"/>
        </w:rPr>
        <w:t>1</w:t>
      </w: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</w:t>
      </w:r>
      <w:proofErr w:type="gramStart"/>
      <w:r w:rsidRPr="001418A7">
        <w:rPr>
          <w:rFonts w:ascii="Consolas" w:eastAsia="Times New Roman" w:hAnsi="Consolas"/>
          <w:color w:val="C586C0"/>
          <w:sz w:val="21"/>
          <w:szCs w:val="21"/>
          <w:lang w:eastAsia="pt-BR"/>
        </w:rPr>
        <w:t>while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eastAsia="pt-BR"/>
        </w:rPr>
        <w:t>vetor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[j] &gt; 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eastAsia="pt-BR"/>
        </w:rPr>
        <w:t>pivo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 j = j - </w:t>
      </w:r>
      <w:r w:rsidRPr="001418A7">
        <w:rPr>
          <w:rFonts w:ascii="Consolas" w:eastAsia="Times New Roman" w:hAnsi="Consolas"/>
          <w:color w:val="B5CEA8"/>
          <w:sz w:val="21"/>
          <w:szCs w:val="21"/>
          <w:lang w:eastAsia="pt-BR"/>
        </w:rPr>
        <w:t>1</w:t>
      </w:r>
      <w:r w:rsidRPr="001418A7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     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if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(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i &lt;= j) {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   </w:t>
      </w:r>
      <w:proofErr w:type="spellStart"/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aux</w:t>
      </w:r>
      <w:proofErr w:type="spellEnd"/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= vetor[i];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   </w:t>
      </w:r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vetor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[i] = vetor[j];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   </w:t>
      </w:r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vetor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[j] = 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aux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   </w:t>
      </w:r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i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= i + </w:t>
      </w:r>
      <w:r w:rsidRPr="001418A7">
        <w:rPr>
          <w:rFonts w:ascii="Consolas" w:eastAsia="Times New Roman" w:hAnsi="Consolas"/>
          <w:color w:val="B5CEA8"/>
          <w:sz w:val="21"/>
          <w:szCs w:val="21"/>
          <w:lang w:val="pt-BR" w:eastAsia="pt-BR"/>
        </w:rPr>
        <w:t>1</w:t>
      </w: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   </w:t>
      </w:r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j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= j - </w:t>
      </w:r>
      <w:r w:rsidRPr="001418A7">
        <w:rPr>
          <w:rFonts w:ascii="Consolas" w:eastAsia="Times New Roman" w:hAnsi="Consolas"/>
          <w:color w:val="B5CEA8"/>
          <w:sz w:val="21"/>
          <w:szCs w:val="21"/>
          <w:lang w:val="pt-BR" w:eastAsia="pt-BR"/>
        </w:rPr>
        <w:t>1</w:t>
      </w: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}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} </w:t>
      </w:r>
      <w:proofErr w:type="spellStart"/>
      <w:proofErr w:type="gramStart"/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while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(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j &gt; i);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</w:t>
      </w:r>
      <w:proofErr w:type="spellStart"/>
      <w:proofErr w:type="gramStart"/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if</w:t>
      </w:r>
      <w:proofErr w:type="spellEnd"/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(fim - inicio &lt; LIMITE_PARALELO) {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</w:t>
      </w:r>
      <w:proofErr w:type="spellStart"/>
      <w:proofErr w:type="gramStart"/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if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inicio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&lt; j) </w:t>
      </w:r>
      <w:proofErr w:type="spellStart"/>
      <w:r w:rsidRPr="001418A7">
        <w:rPr>
          <w:rFonts w:ascii="Consolas" w:eastAsia="Times New Roman" w:hAnsi="Consolas"/>
          <w:color w:val="DCDCAA"/>
          <w:sz w:val="21"/>
          <w:szCs w:val="21"/>
          <w:lang w:val="pt-BR" w:eastAsia="pt-BR"/>
        </w:rPr>
        <w:t>quick_paralelo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(vetor, 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inicio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, j);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</w:t>
      </w:r>
      <w:proofErr w:type="spellStart"/>
      <w:proofErr w:type="gramStart"/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if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(</w:t>
      </w:r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i &lt; fim) </w:t>
      </w:r>
      <w:proofErr w:type="spellStart"/>
      <w:r w:rsidRPr="001418A7">
        <w:rPr>
          <w:rFonts w:ascii="Consolas" w:eastAsia="Times New Roman" w:hAnsi="Consolas"/>
          <w:color w:val="DCDCAA"/>
          <w:sz w:val="21"/>
          <w:szCs w:val="21"/>
          <w:lang w:val="pt-BR" w:eastAsia="pt-BR"/>
        </w:rPr>
        <w:t>quick_paralelo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(vetor, i, fim);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} </w:t>
      </w:r>
      <w:proofErr w:type="spellStart"/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else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{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569CD6"/>
          <w:sz w:val="21"/>
          <w:szCs w:val="21"/>
          <w:lang w:val="pt-BR" w:eastAsia="pt-BR"/>
        </w:rPr>
        <w:t xml:space="preserve">      </w:t>
      </w:r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#</w:t>
      </w:r>
      <w:proofErr w:type="spellStart"/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pragma</w:t>
      </w:r>
      <w:proofErr w:type="spellEnd"/>
      <w:r w:rsidRPr="001418A7">
        <w:rPr>
          <w:rFonts w:ascii="Consolas" w:eastAsia="Times New Roman" w:hAnsi="Consolas"/>
          <w:color w:val="569CD6"/>
          <w:sz w:val="21"/>
          <w:szCs w:val="21"/>
          <w:lang w:val="pt-BR" w:eastAsia="pt-BR"/>
        </w:rPr>
        <w:t xml:space="preserve"> </w:t>
      </w:r>
      <w:proofErr w:type="spellStart"/>
      <w:r w:rsidRPr="001418A7">
        <w:rPr>
          <w:rFonts w:ascii="Consolas" w:eastAsia="Times New Roman" w:hAnsi="Consolas"/>
          <w:color w:val="9CDCFE"/>
          <w:sz w:val="21"/>
          <w:szCs w:val="21"/>
          <w:lang w:val="pt-BR" w:eastAsia="pt-BR"/>
        </w:rPr>
        <w:t>omp</w:t>
      </w:r>
      <w:proofErr w:type="spellEnd"/>
      <w:r w:rsidRPr="001418A7">
        <w:rPr>
          <w:rFonts w:ascii="Consolas" w:eastAsia="Times New Roman" w:hAnsi="Consolas"/>
          <w:color w:val="569CD6"/>
          <w:sz w:val="21"/>
          <w:szCs w:val="21"/>
          <w:lang w:val="pt-BR" w:eastAsia="pt-BR"/>
        </w:rPr>
        <w:t xml:space="preserve"> </w:t>
      </w:r>
      <w:proofErr w:type="spellStart"/>
      <w:r w:rsidRPr="001418A7">
        <w:rPr>
          <w:rFonts w:ascii="Consolas" w:eastAsia="Times New Roman" w:hAnsi="Consolas"/>
          <w:color w:val="9CDCFE"/>
          <w:sz w:val="21"/>
          <w:szCs w:val="21"/>
          <w:lang w:val="pt-BR" w:eastAsia="pt-BR"/>
        </w:rPr>
        <w:t>task</w:t>
      </w:r>
      <w:proofErr w:type="spellEnd"/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</w:t>
      </w:r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{ </w:t>
      </w:r>
      <w:proofErr w:type="spellStart"/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if</w:t>
      </w:r>
      <w:proofErr w:type="spellEnd"/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(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inicio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&lt; j) </w:t>
      </w:r>
      <w:proofErr w:type="spellStart"/>
      <w:r w:rsidRPr="001418A7">
        <w:rPr>
          <w:rFonts w:ascii="Consolas" w:eastAsia="Times New Roman" w:hAnsi="Consolas"/>
          <w:color w:val="DCDCAA"/>
          <w:sz w:val="21"/>
          <w:szCs w:val="21"/>
          <w:lang w:val="pt-BR" w:eastAsia="pt-BR"/>
        </w:rPr>
        <w:t>quick_paralelo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(vetor, </w:t>
      </w:r>
      <w:proofErr w:type="spell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inicio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, j); }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569CD6"/>
          <w:sz w:val="21"/>
          <w:szCs w:val="21"/>
          <w:lang w:val="pt-BR" w:eastAsia="pt-BR"/>
        </w:rPr>
        <w:t xml:space="preserve">      </w:t>
      </w:r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#</w:t>
      </w:r>
      <w:proofErr w:type="spellStart"/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pragma</w:t>
      </w:r>
      <w:proofErr w:type="spellEnd"/>
      <w:r w:rsidRPr="001418A7">
        <w:rPr>
          <w:rFonts w:ascii="Consolas" w:eastAsia="Times New Roman" w:hAnsi="Consolas"/>
          <w:color w:val="569CD6"/>
          <w:sz w:val="21"/>
          <w:szCs w:val="21"/>
          <w:lang w:val="pt-BR" w:eastAsia="pt-BR"/>
        </w:rPr>
        <w:t xml:space="preserve"> </w:t>
      </w:r>
      <w:proofErr w:type="spellStart"/>
      <w:r w:rsidRPr="001418A7">
        <w:rPr>
          <w:rFonts w:ascii="Consolas" w:eastAsia="Times New Roman" w:hAnsi="Consolas"/>
          <w:color w:val="9CDCFE"/>
          <w:sz w:val="21"/>
          <w:szCs w:val="21"/>
          <w:lang w:val="pt-BR" w:eastAsia="pt-BR"/>
        </w:rPr>
        <w:t>omp</w:t>
      </w:r>
      <w:proofErr w:type="spellEnd"/>
      <w:r w:rsidRPr="001418A7">
        <w:rPr>
          <w:rFonts w:ascii="Consolas" w:eastAsia="Times New Roman" w:hAnsi="Consolas"/>
          <w:color w:val="569CD6"/>
          <w:sz w:val="21"/>
          <w:szCs w:val="21"/>
          <w:lang w:val="pt-BR" w:eastAsia="pt-BR"/>
        </w:rPr>
        <w:t xml:space="preserve"> </w:t>
      </w:r>
      <w:proofErr w:type="spellStart"/>
      <w:r w:rsidRPr="001418A7">
        <w:rPr>
          <w:rFonts w:ascii="Consolas" w:eastAsia="Times New Roman" w:hAnsi="Consolas"/>
          <w:color w:val="9CDCFE"/>
          <w:sz w:val="21"/>
          <w:szCs w:val="21"/>
          <w:lang w:val="pt-BR" w:eastAsia="pt-BR"/>
        </w:rPr>
        <w:t>task</w:t>
      </w:r>
      <w:proofErr w:type="spellEnd"/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   </w:t>
      </w:r>
      <w:proofErr w:type="gramStart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{ </w:t>
      </w:r>
      <w:proofErr w:type="spellStart"/>
      <w:r w:rsidRPr="001418A7">
        <w:rPr>
          <w:rFonts w:ascii="Consolas" w:eastAsia="Times New Roman" w:hAnsi="Consolas"/>
          <w:color w:val="C586C0"/>
          <w:sz w:val="21"/>
          <w:szCs w:val="21"/>
          <w:lang w:val="pt-BR" w:eastAsia="pt-BR"/>
        </w:rPr>
        <w:t>if</w:t>
      </w:r>
      <w:proofErr w:type="spellEnd"/>
      <w:proofErr w:type="gram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(i &lt; fim) </w:t>
      </w:r>
      <w:proofErr w:type="spellStart"/>
      <w:r w:rsidRPr="001418A7">
        <w:rPr>
          <w:rFonts w:ascii="Consolas" w:eastAsia="Times New Roman" w:hAnsi="Consolas"/>
          <w:color w:val="DCDCAA"/>
          <w:sz w:val="21"/>
          <w:szCs w:val="21"/>
          <w:lang w:val="pt-BR" w:eastAsia="pt-BR"/>
        </w:rPr>
        <w:t>quick_paralelo</w:t>
      </w:r>
      <w:proofErr w:type="spellEnd"/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(vetor, i, fim); }   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 xml:space="preserve">   }</w:t>
      </w: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</w:p>
    <w:p w:rsidR="001418A7" w:rsidRPr="001418A7" w:rsidRDefault="001418A7" w:rsidP="001418A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pt-BR" w:eastAsia="pt-BR"/>
        </w:rPr>
      </w:pPr>
      <w:r w:rsidRPr="001418A7">
        <w:rPr>
          <w:rFonts w:ascii="Consolas" w:eastAsia="Times New Roman" w:hAnsi="Consolas"/>
          <w:color w:val="D4D4D4"/>
          <w:sz w:val="21"/>
          <w:szCs w:val="21"/>
          <w:lang w:val="pt-BR" w:eastAsia="pt-BR"/>
        </w:rPr>
        <w:t>}</w:t>
      </w:r>
    </w:p>
    <w:p w:rsidR="001418A7" w:rsidRDefault="001418A7" w:rsidP="001418A7">
      <w:pPr>
        <w:spacing w:before="240" w:after="120"/>
        <w:rPr>
          <w:sz w:val="28"/>
          <w:szCs w:val="28"/>
          <w:lang w:val="pt-BR"/>
        </w:rPr>
      </w:pPr>
    </w:p>
    <w:sectPr w:rsidR="001418A7" w:rsidSect="00D70FCE">
      <w:headerReference w:type="default" r:id="rId10"/>
      <w:footerReference w:type="default" r:id="rId11"/>
      <w:pgSz w:w="11906" w:h="16838" w:code="9"/>
      <w:pgMar w:top="831" w:right="1701" w:bottom="568" w:left="1560" w:header="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34E" w:rsidRDefault="0015234E" w:rsidP="00672A6E">
      <w:pPr>
        <w:spacing w:before="0" w:after="0"/>
      </w:pPr>
      <w:r>
        <w:separator/>
      </w:r>
    </w:p>
  </w:endnote>
  <w:endnote w:type="continuationSeparator" w:id="0">
    <w:p w:rsidR="0015234E" w:rsidRDefault="0015234E" w:rsidP="00672A6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F04" w:rsidRDefault="00B80F04" w:rsidP="00D70FCE">
    <w:pPr>
      <w:pStyle w:val="Rodap"/>
      <w:ind w:hanging="1701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34E" w:rsidRDefault="0015234E" w:rsidP="00672A6E">
      <w:pPr>
        <w:spacing w:before="0" w:after="0"/>
      </w:pPr>
      <w:r>
        <w:separator/>
      </w:r>
    </w:p>
  </w:footnote>
  <w:footnote w:type="continuationSeparator" w:id="0">
    <w:p w:rsidR="0015234E" w:rsidRDefault="0015234E" w:rsidP="00672A6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830" w:rsidRDefault="00233830" w:rsidP="00233830">
    <w:pPr>
      <w:pStyle w:val="Ttulo"/>
      <w:ind w:left="2124"/>
      <w:jc w:val="left"/>
      <w:rPr>
        <w:sz w:val="22"/>
        <w:szCs w:val="22"/>
      </w:rPr>
    </w:pPr>
  </w:p>
  <w:p w:rsidR="00233830" w:rsidRDefault="00233830" w:rsidP="00233830">
    <w:pPr>
      <w:pStyle w:val="Ttulo"/>
      <w:ind w:left="2124"/>
      <w:jc w:val="left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107950</wp:posOffset>
          </wp:positionV>
          <wp:extent cx="800100" cy="8636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33830" w:rsidRDefault="00233830" w:rsidP="00233830">
    <w:pPr>
      <w:pStyle w:val="Ttulo"/>
      <w:ind w:left="1531"/>
      <w:jc w:val="left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4219575</wp:posOffset>
          </wp:positionH>
          <wp:positionV relativeFrom="paragraph">
            <wp:posOffset>112395</wp:posOffset>
          </wp:positionV>
          <wp:extent cx="1371600" cy="497205"/>
          <wp:effectExtent l="0" t="0" r="0" b="0"/>
          <wp:wrapSquare wrapText="bothSides"/>
          <wp:docPr id="5" name="Imagem 5" descr="Logo_Final%20UTFPR%20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Logo_Final%20UTFPR%20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2"/>
        <w:szCs w:val="22"/>
      </w:rPr>
      <w:t>Ministério da Educação</w:t>
    </w:r>
  </w:p>
  <w:p w:rsidR="00233830" w:rsidRPr="001053AB" w:rsidRDefault="00233830" w:rsidP="00233830">
    <w:pPr>
      <w:ind w:left="1531"/>
      <w:rPr>
        <w:b/>
        <w:sz w:val="22"/>
        <w:szCs w:val="22"/>
        <w:lang w:val="pt-BR"/>
      </w:rPr>
    </w:pPr>
    <w:r w:rsidRPr="001053AB">
      <w:rPr>
        <w:b/>
        <w:sz w:val="22"/>
        <w:szCs w:val="22"/>
        <w:lang w:val="pt-BR"/>
      </w:rPr>
      <w:t>Universidade Tecnológica Federal do Paraná</w:t>
    </w:r>
  </w:p>
  <w:p w:rsidR="00233830" w:rsidRPr="001053AB" w:rsidRDefault="00233830" w:rsidP="00233830">
    <w:pPr>
      <w:ind w:left="1531"/>
      <w:rPr>
        <w:sz w:val="22"/>
        <w:szCs w:val="22"/>
        <w:lang w:val="pt-BR"/>
      </w:rPr>
    </w:pPr>
    <w:proofErr w:type="spellStart"/>
    <w:r w:rsidRPr="001053AB">
      <w:rPr>
        <w:sz w:val="22"/>
        <w:szCs w:val="22"/>
        <w:lang w:val="pt-BR"/>
      </w:rPr>
      <w:t>Câmpus</w:t>
    </w:r>
    <w:proofErr w:type="spellEnd"/>
    <w:r w:rsidRPr="001053AB">
      <w:rPr>
        <w:sz w:val="22"/>
        <w:szCs w:val="22"/>
        <w:lang w:val="pt-BR"/>
      </w:rPr>
      <w:t xml:space="preserve"> Santa Helena</w:t>
    </w:r>
  </w:p>
  <w:p w:rsidR="00233830" w:rsidRPr="001053AB" w:rsidRDefault="00233830" w:rsidP="00233830">
    <w:pPr>
      <w:ind w:left="1531"/>
      <w:rPr>
        <w:sz w:val="22"/>
        <w:szCs w:val="22"/>
        <w:lang w:val="pt-BR"/>
      </w:rPr>
    </w:pPr>
    <w:r w:rsidRPr="001053AB">
      <w:rPr>
        <w:sz w:val="22"/>
        <w:szCs w:val="22"/>
        <w:lang w:val="pt-BR"/>
      </w:rPr>
      <w:t>Bacharelado em Ciência da Computação</w:t>
    </w:r>
  </w:p>
  <w:p w:rsidR="00233830" w:rsidRPr="001053AB" w:rsidRDefault="00233830" w:rsidP="00233830">
    <w:pPr>
      <w:rPr>
        <w:sz w:val="20"/>
        <w:lang w:val="pt-BR"/>
      </w:rPr>
    </w:pPr>
  </w:p>
  <w:p w:rsidR="00DB4855" w:rsidRDefault="0015234E" w:rsidP="00233830">
    <w:pPr>
      <w:spacing w:line="360" w:lineRule="auto"/>
      <w:jc w:val="center"/>
    </w:pPr>
    <w:r>
      <w:rPr>
        <w:noProof/>
        <w:lang w:val="pt-BR" w:eastAsia="pt-BR"/>
      </w:rPr>
      <w:pict>
        <v:line id="Line 3" o:spid="_x0000_s2050" style="position:absolute;left:0;text-align:left;z-index:251660288;visibility:visible" from="-9pt,.95pt" to="459.1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NH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" strokeweight="1.75pt"/>
      </w:pict>
    </w:r>
    <w:r>
      <w:rPr>
        <w:noProof/>
        <w:lang w:val="pt-BR" w:eastAsia="pt-BR"/>
      </w:rPr>
      <w:pict>
        <v:line id="Line 4" o:spid="_x0000_s2049" style="position:absolute;left:0;text-align:left;z-index:251662336;visibility:visible" from="-9pt,9.95pt" to="459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IyFAIAACkEAAAOAAAAZHJzL2Uyb0RvYy54bWysU8GO2jAQvVfqP1i+QxIaWIgIqyqBXmiL&#10;tNsPMLZDrDq2ZRsCqvrvHRuClv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" strokecolor="#fc0" strokeweight="1.7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1DD6"/>
    <w:multiLevelType w:val="hybridMultilevel"/>
    <w:tmpl w:val="8A72A96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6053F"/>
    <w:multiLevelType w:val="hybridMultilevel"/>
    <w:tmpl w:val="BD749B14"/>
    <w:lvl w:ilvl="0" w:tplc="4104B6E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D0067D"/>
    <w:multiLevelType w:val="hybridMultilevel"/>
    <w:tmpl w:val="8708E6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1057"/>
    <w:multiLevelType w:val="multilevel"/>
    <w:tmpl w:val="FE56BA48"/>
    <w:lvl w:ilvl="0">
      <w:start w:val="1"/>
      <w:numFmt w:val="decimal"/>
      <w:lvlText w:val="%1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 w:val="0"/>
        <w:i w:val="0"/>
        <w:caps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624" w:hanging="62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737"/>
        </w:tabs>
        <w:ind w:left="737" w:hanging="737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2B79DF"/>
    <w:multiLevelType w:val="hybridMultilevel"/>
    <w:tmpl w:val="76AE8D4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5E44B11"/>
    <w:multiLevelType w:val="hybridMultilevel"/>
    <w:tmpl w:val="462A3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B3667"/>
    <w:multiLevelType w:val="hybridMultilevel"/>
    <w:tmpl w:val="72409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007D8"/>
    <w:multiLevelType w:val="hybridMultilevel"/>
    <w:tmpl w:val="0F9656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C0B66"/>
    <w:multiLevelType w:val="hybridMultilevel"/>
    <w:tmpl w:val="DD14D2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006E18"/>
    <w:multiLevelType w:val="hybridMultilevel"/>
    <w:tmpl w:val="CF661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50DA1"/>
    <w:multiLevelType w:val="hybridMultilevel"/>
    <w:tmpl w:val="28548A4A"/>
    <w:lvl w:ilvl="0" w:tplc="A850A386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488484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0D22E0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0E6D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AA882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F0E2C4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9D23B5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1E85DB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9BE860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711592"/>
    <w:multiLevelType w:val="hybridMultilevel"/>
    <w:tmpl w:val="BBC4E9F6"/>
    <w:lvl w:ilvl="0" w:tplc="ABFEBB58">
      <w:start w:val="1"/>
      <w:numFmt w:val="bullet"/>
      <w:pStyle w:val="Marcadore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E3438"/>
    <w:multiLevelType w:val="hybridMultilevel"/>
    <w:tmpl w:val="087CF5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2479E"/>
    <w:multiLevelType w:val="hybridMultilevel"/>
    <w:tmpl w:val="84CCF26A"/>
    <w:lvl w:ilvl="0" w:tplc="64DCDDDA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4C22B1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3C2462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FF210A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A52004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00754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71CAD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944B02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9CA347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E752DC"/>
    <w:multiLevelType w:val="hybridMultilevel"/>
    <w:tmpl w:val="21725B3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D270ADE"/>
    <w:multiLevelType w:val="hybridMultilevel"/>
    <w:tmpl w:val="1F0C687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5B5311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F964AA"/>
    <w:multiLevelType w:val="hybridMultilevel"/>
    <w:tmpl w:val="1786BE1C"/>
    <w:lvl w:ilvl="0" w:tplc="4104B6E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4A65DC"/>
    <w:multiLevelType w:val="hybridMultilevel"/>
    <w:tmpl w:val="0E46E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E7BA5"/>
    <w:multiLevelType w:val="hybridMultilevel"/>
    <w:tmpl w:val="DEA61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4742E"/>
    <w:multiLevelType w:val="hybridMultilevel"/>
    <w:tmpl w:val="BD68C9AC"/>
    <w:lvl w:ilvl="0" w:tplc="5AC23E1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529D9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9CB4C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A8A1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DA9B9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34318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54B35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08A5F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0ACF7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E0AD9"/>
    <w:multiLevelType w:val="hybridMultilevel"/>
    <w:tmpl w:val="BE8819F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E05009"/>
    <w:multiLevelType w:val="hybridMultilevel"/>
    <w:tmpl w:val="7974B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93257"/>
    <w:multiLevelType w:val="hybridMultilevel"/>
    <w:tmpl w:val="EF309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84496"/>
    <w:multiLevelType w:val="hybridMultilevel"/>
    <w:tmpl w:val="D0922C10"/>
    <w:lvl w:ilvl="0" w:tplc="E65C0A6A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DA5786C"/>
    <w:multiLevelType w:val="hybridMultilevel"/>
    <w:tmpl w:val="2E0A9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92D26"/>
    <w:multiLevelType w:val="hybridMultilevel"/>
    <w:tmpl w:val="2996A996"/>
    <w:lvl w:ilvl="0" w:tplc="8B1C5012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2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12"/>
  </w:num>
  <w:num w:numId="11">
    <w:abstractNumId w:val="16"/>
  </w:num>
  <w:num w:numId="12">
    <w:abstractNumId w:val="21"/>
  </w:num>
  <w:num w:numId="13">
    <w:abstractNumId w:val="0"/>
  </w:num>
  <w:num w:numId="14">
    <w:abstractNumId w:val="11"/>
  </w:num>
  <w:num w:numId="15">
    <w:abstractNumId w:val="14"/>
  </w:num>
  <w:num w:numId="16">
    <w:abstractNumId w:val="18"/>
  </w:num>
  <w:num w:numId="17">
    <w:abstractNumId w:val="2"/>
  </w:num>
  <w:num w:numId="18">
    <w:abstractNumId w:val="22"/>
  </w:num>
  <w:num w:numId="19">
    <w:abstractNumId w:val="10"/>
  </w:num>
  <w:num w:numId="20">
    <w:abstractNumId w:val="27"/>
  </w:num>
  <w:num w:numId="21">
    <w:abstractNumId w:val="19"/>
  </w:num>
  <w:num w:numId="22">
    <w:abstractNumId w:val="9"/>
  </w:num>
  <w:num w:numId="23">
    <w:abstractNumId w:val="28"/>
  </w:num>
  <w:num w:numId="24">
    <w:abstractNumId w:val="26"/>
  </w:num>
  <w:num w:numId="25">
    <w:abstractNumId w:val="3"/>
  </w:num>
  <w:num w:numId="26">
    <w:abstractNumId w:val="8"/>
  </w:num>
  <w:num w:numId="27">
    <w:abstractNumId w:val="23"/>
  </w:num>
  <w:num w:numId="28">
    <w:abstractNumId w:val="15"/>
  </w:num>
  <w:num w:numId="29">
    <w:abstractNumId w:val="24"/>
  </w:num>
  <w:num w:numId="30">
    <w:abstractNumId w:val="6"/>
  </w:num>
  <w:num w:numId="31">
    <w:abstractNumId w:val="7"/>
  </w:num>
  <w:num w:numId="32">
    <w:abstractNumId w:val="20"/>
  </w:num>
  <w:num w:numId="33">
    <w:abstractNumId w:val="13"/>
  </w:num>
  <w:num w:numId="34">
    <w:abstractNumId w:val="17"/>
  </w:num>
  <w:num w:numId="35">
    <w:abstractNumId w:val="25"/>
  </w:num>
  <w:num w:numId="36">
    <w:abstractNumId w:val="1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60AD"/>
    <w:rsid w:val="00003BBB"/>
    <w:rsid w:val="000069E2"/>
    <w:rsid w:val="000157BD"/>
    <w:rsid w:val="0004359E"/>
    <w:rsid w:val="000460AD"/>
    <w:rsid w:val="000826E7"/>
    <w:rsid w:val="00092F0C"/>
    <w:rsid w:val="000A1710"/>
    <w:rsid w:val="000B6E91"/>
    <w:rsid w:val="000C75F0"/>
    <w:rsid w:val="000D4833"/>
    <w:rsid w:val="0010435E"/>
    <w:rsid w:val="001053AB"/>
    <w:rsid w:val="00105F73"/>
    <w:rsid w:val="001248EA"/>
    <w:rsid w:val="001418A7"/>
    <w:rsid w:val="00142490"/>
    <w:rsid w:val="0015234E"/>
    <w:rsid w:val="00152456"/>
    <w:rsid w:val="00156E03"/>
    <w:rsid w:val="00161DF5"/>
    <w:rsid w:val="001721C2"/>
    <w:rsid w:val="001732F4"/>
    <w:rsid w:val="001774B4"/>
    <w:rsid w:val="00182175"/>
    <w:rsid w:val="00182742"/>
    <w:rsid w:val="0018477D"/>
    <w:rsid w:val="00192C53"/>
    <w:rsid w:val="00192DF4"/>
    <w:rsid w:val="001936DC"/>
    <w:rsid w:val="001A6B47"/>
    <w:rsid w:val="001B794B"/>
    <w:rsid w:val="001C118A"/>
    <w:rsid w:val="001C1C79"/>
    <w:rsid w:val="001C24F3"/>
    <w:rsid w:val="001C6510"/>
    <w:rsid w:val="001D701F"/>
    <w:rsid w:val="001E4486"/>
    <w:rsid w:val="001E48EE"/>
    <w:rsid w:val="001E59E8"/>
    <w:rsid w:val="001E5D1F"/>
    <w:rsid w:val="001E748D"/>
    <w:rsid w:val="001E7509"/>
    <w:rsid w:val="001F53AE"/>
    <w:rsid w:val="002107B1"/>
    <w:rsid w:val="00217CE1"/>
    <w:rsid w:val="002260E9"/>
    <w:rsid w:val="002320C6"/>
    <w:rsid w:val="0023377D"/>
    <w:rsid w:val="00233830"/>
    <w:rsid w:val="00237B32"/>
    <w:rsid w:val="002400AB"/>
    <w:rsid w:val="00245EB0"/>
    <w:rsid w:val="00246548"/>
    <w:rsid w:val="0025080E"/>
    <w:rsid w:val="0025265B"/>
    <w:rsid w:val="00253C73"/>
    <w:rsid w:val="0026746F"/>
    <w:rsid w:val="00270BA5"/>
    <w:rsid w:val="00273DE9"/>
    <w:rsid w:val="0027437C"/>
    <w:rsid w:val="0027544A"/>
    <w:rsid w:val="00275604"/>
    <w:rsid w:val="002874AB"/>
    <w:rsid w:val="00287BC6"/>
    <w:rsid w:val="00290711"/>
    <w:rsid w:val="00296273"/>
    <w:rsid w:val="00296B20"/>
    <w:rsid w:val="002B2366"/>
    <w:rsid w:val="002B6280"/>
    <w:rsid w:val="002B7734"/>
    <w:rsid w:val="002F0702"/>
    <w:rsid w:val="002F344D"/>
    <w:rsid w:val="002F372A"/>
    <w:rsid w:val="002F442F"/>
    <w:rsid w:val="002F5506"/>
    <w:rsid w:val="003019A9"/>
    <w:rsid w:val="0030299E"/>
    <w:rsid w:val="00302B72"/>
    <w:rsid w:val="00307CEB"/>
    <w:rsid w:val="00310E22"/>
    <w:rsid w:val="00312DC3"/>
    <w:rsid w:val="003168E0"/>
    <w:rsid w:val="0032194F"/>
    <w:rsid w:val="00336F40"/>
    <w:rsid w:val="0034423F"/>
    <w:rsid w:val="00345091"/>
    <w:rsid w:val="00352375"/>
    <w:rsid w:val="0035256E"/>
    <w:rsid w:val="00352F6E"/>
    <w:rsid w:val="00356663"/>
    <w:rsid w:val="003571D6"/>
    <w:rsid w:val="00366BC3"/>
    <w:rsid w:val="00372405"/>
    <w:rsid w:val="00387CBA"/>
    <w:rsid w:val="0039587E"/>
    <w:rsid w:val="003C3131"/>
    <w:rsid w:val="003C6182"/>
    <w:rsid w:val="003E3D9F"/>
    <w:rsid w:val="0040200D"/>
    <w:rsid w:val="004100F2"/>
    <w:rsid w:val="00411CF3"/>
    <w:rsid w:val="004224A3"/>
    <w:rsid w:val="00453B32"/>
    <w:rsid w:val="004602DC"/>
    <w:rsid w:val="0048106F"/>
    <w:rsid w:val="00481C67"/>
    <w:rsid w:val="004872A9"/>
    <w:rsid w:val="00490716"/>
    <w:rsid w:val="004A7487"/>
    <w:rsid w:val="004B2167"/>
    <w:rsid w:val="004B3877"/>
    <w:rsid w:val="004B4776"/>
    <w:rsid w:val="004B50B1"/>
    <w:rsid w:val="004C54D3"/>
    <w:rsid w:val="004D2840"/>
    <w:rsid w:val="004E3349"/>
    <w:rsid w:val="004F1B92"/>
    <w:rsid w:val="004F1FD6"/>
    <w:rsid w:val="004F38E3"/>
    <w:rsid w:val="004F727B"/>
    <w:rsid w:val="00505B38"/>
    <w:rsid w:val="00514BFD"/>
    <w:rsid w:val="005309C4"/>
    <w:rsid w:val="00530BB6"/>
    <w:rsid w:val="00536BE9"/>
    <w:rsid w:val="00550FDB"/>
    <w:rsid w:val="00560A8C"/>
    <w:rsid w:val="00566E46"/>
    <w:rsid w:val="005733AC"/>
    <w:rsid w:val="00580DA3"/>
    <w:rsid w:val="00586B63"/>
    <w:rsid w:val="005A3FBE"/>
    <w:rsid w:val="005A6196"/>
    <w:rsid w:val="005B6BDC"/>
    <w:rsid w:val="005C098F"/>
    <w:rsid w:val="005C4B10"/>
    <w:rsid w:val="005E0616"/>
    <w:rsid w:val="005F3EAB"/>
    <w:rsid w:val="005F625C"/>
    <w:rsid w:val="00610A8F"/>
    <w:rsid w:val="006112BC"/>
    <w:rsid w:val="00612D21"/>
    <w:rsid w:val="006256A3"/>
    <w:rsid w:val="0062592A"/>
    <w:rsid w:val="006261A0"/>
    <w:rsid w:val="00665234"/>
    <w:rsid w:val="00672A6E"/>
    <w:rsid w:val="00676A3F"/>
    <w:rsid w:val="00681281"/>
    <w:rsid w:val="00681A13"/>
    <w:rsid w:val="00683705"/>
    <w:rsid w:val="00685E55"/>
    <w:rsid w:val="00686839"/>
    <w:rsid w:val="006A34D3"/>
    <w:rsid w:val="006A4D82"/>
    <w:rsid w:val="006B0462"/>
    <w:rsid w:val="006B5A41"/>
    <w:rsid w:val="006C0CB5"/>
    <w:rsid w:val="006C1D02"/>
    <w:rsid w:val="006D47AB"/>
    <w:rsid w:val="006E4526"/>
    <w:rsid w:val="006E60D8"/>
    <w:rsid w:val="006F0413"/>
    <w:rsid w:val="006F488E"/>
    <w:rsid w:val="00712CDB"/>
    <w:rsid w:val="007151AC"/>
    <w:rsid w:val="00721C54"/>
    <w:rsid w:val="00743258"/>
    <w:rsid w:val="00745D23"/>
    <w:rsid w:val="007506EF"/>
    <w:rsid w:val="0075730F"/>
    <w:rsid w:val="00761703"/>
    <w:rsid w:val="007646F1"/>
    <w:rsid w:val="00773E98"/>
    <w:rsid w:val="00780C36"/>
    <w:rsid w:val="00780DB0"/>
    <w:rsid w:val="00782038"/>
    <w:rsid w:val="00783585"/>
    <w:rsid w:val="007C04DC"/>
    <w:rsid w:val="007C3DD9"/>
    <w:rsid w:val="007C71B3"/>
    <w:rsid w:val="007D529E"/>
    <w:rsid w:val="007E1984"/>
    <w:rsid w:val="007E617D"/>
    <w:rsid w:val="00804BD1"/>
    <w:rsid w:val="00810E03"/>
    <w:rsid w:val="00827D24"/>
    <w:rsid w:val="008320CD"/>
    <w:rsid w:val="00835833"/>
    <w:rsid w:val="00860FF1"/>
    <w:rsid w:val="0086660F"/>
    <w:rsid w:val="008714EF"/>
    <w:rsid w:val="00876E30"/>
    <w:rsid w:val="00882DF9"/>
    <w:rsid w:val="0088623F"/>
    <w:rsid w:val="0089412F"/>
    <w:rsid w:val="008B41C1"/>
    <w:rsid w:val="008C0C55"/>
    <w:rsid w:val="008D700A"/>
    <w:rsid w:val="008E0D73"/>
    <w:rsid w:val="008E709B"/>
    <w:rsid w:val="00904CA2"/>
    <w:rsid w:val="00914D41"/>
    <w:rsid w:val="00916784"/>
    <w:rsid w:val="0092242E"/>
    <w:rsid w:val="00941C9E"/>
    <w:rsid w:val="009431A2"/>
    <w:rsid w:val="009443A2"/>
    <w:rsid w:val="00950F6F"/>
    <w:rsid w:val="009546B9"/>
    <w:rsid w:val="0095508C"/>
    <w:rsid w:val="00957B03"/>
    <w:rsid w:val="00960B23"/>
    <w:rsid w:val="00962C6C"/>
    <w:rsid w:val="00970C8F"/>
    <w:rsid w:val="00970EB0"/>
    <w:rsid w:val="00977B6D"/>
    <w:rsid w:val="009A58FE"/>
    <w:rsid w:val="009B4940"/>
    <w:rsid w:val="009B7F18"/>
    <w:rsid w:val="009D4215"/>
    <w:rsid w:val="009E4B81"/>
    <w:rsid w:val="009F15D3"/>
    <w:rsid w:val="009F4BC1"/>
    <w:rsid w:val="009F65DA"/>
    <w:rsid w:val="009F757A"/>
    <w:rsid w:val="00A00A40"/>
    <w:rsid w:val="00A20AE9"/>
    <w:rsid w:val="00A22412"/>
    <w:rsid w:val="00A344B8"/>
    <w:rsid w:val="00A4585E"/>
    <w:rsid w:val="00A62454"/>
    <w:rsid w:val="00A73BA2"/>
    <w:rsid w:val="00A815B5"/>
    <w:rsid w:val="00A90CEF"/>
    <w:rsid w:val="00A947B8"/>
    <w:rsid w:val="00A97E87"/>
    <w:rsid w:val="00AA193A"/>
    <w:rsid w:val="00AA638D"/>
    <w:rsid w:val="00AA75D3"/>
    <w:rsid w:val="00AC0EF3"/>
    <w:rsid w:val="00AD5C4B"/>
    <w:rsid w:val="00AE06FF"/>
    <w:rsid w:val="00AE0E2C"/>
    <w:rsid w:val="00AF1F35"/>
    <w:rsid w:val="00B03B88"/>
    <w:rsid w:val="00B10FDF"/>
    <w:rsid w:val="00B21267"/>
    <w:rsid w:val="00B409D7"/>
    <w:rsid w:val="00B42B16"/>
    <w:rsid w:val="00B440EA"/>
    <w:rsid w:val="00B5032D"/>
    <w:rsid w:val="00B77C1B"/>
    <w:rsid w:val="00B80F04"/>
    <w:rsid w:val="00B81281"/>
    <w:rsid w:val="00B83630"/>
    <w:rsid w:val="00B850EF"/>
    <w:rsid w:val="00B919A6"/>
    <w:rsid w:val="00BB1F85"/>
    <w:rsid w:val="00BB29C3"/>
    <w:rsid w:val="00BC0EFD"/>
    <w:rsid w:val="00BC296B"/>
    <w:rsid w:val="00BC322C"/>
    <w:rsid w:val="00BC74DC"/>
    <w:rsid w:val="00BE335C"/>
    <w:rsid w:val="00BF3CB6"/>
    <w:rsid w:val="00BF7660"/>
    <w:rsid w:val="00C021F1"/>
    <w:rsid w:val="00C17E24"/>
    <w:rsid w:val="00C2203F"/>
    <w:rsid w:val="00C37CF2"/>
    <w:rsid w:val="00C50F3D"/>
    <w:rsid w:val="00C54EFF"/>
    <w:rsid w:val="00C623D6"/>
    <w:rsid w:val="00C645C3"/>
    <w:rsid w:val="00C7219C"/>
    <w:rsid w:val="00C72778"/>
    <w:rsid w:val="00C87DD1"/>
    <w:rsid w:val="00CB2C4B"/>
    <w:rsid w:val="00CB7736"/>
    <w:rsid w:val="00CD4748"/>
    <w:rsid w:val="00CE04D2"/>
    <w:rsid w:val="00CF6065"/>
    <w:rsid w:val="00D11A15"/>
    <w:rsid w:val="00D30367"/>
    <w:rsid w:val="00D31D6D"/>
    <w:rsid w:val="00D31F1C"/>
    <w:rsid w:val="00D34102"/>
    <w:rsid w:val="00D37174"/>
    <w:rsid w:val="00D61AA9"/>
    <w:rsid w:val="00D70FCE"/>
    <w:rsid w:val="00D731D7"/>
    <w:rsid w:val="00D80517"/>
    <w:rsid w:val="00D80711"/>
    <w:rsid w:val="00D80CBA"/>
    <w:rsid w:val="00D826E0"/>
    <w:rsid w:val="00D838E7"/>
    <w:rsid w:val="00D8461C"/>
    <w:rsid w:val="00D84BD4"/>
    <w:rsid w:val="00D91B09"/>
    <w:rsid w:val="00D95F41"/>
    <w:rsid w:val="00D97D19"/>
    <w:rsid w:val="00DA16ED"/>
    <w:rsid w:val="00DA1E8B"/>
    <w:rsid w:val="00DA56C1"/>
    <w:rsid w:val="00DB4855"/>
    <w:rsid w:val="00DB59C7"/>
    <w:rsid w:val="00DB687E"/>
    <w:rsid w:val="00DC3BC0"/>
    <w:rsid w:val="00DC505E"/>
    <w:rsid w:val="00DD655E"/>
    <w:rsid w:val="00DE11EC"/>
    <w:rsid w:val="00DE422B"/>
    <w:rsid w:val="00DE6804"/>
    <w:rsid w:val="00E14F30"/>
    <w:rsid w:val="00E202EA"/>
    <w:rsid w:val="00E219DB"/>
    <w:rsid w:val="00E501B0"/>
    <w:rsid w:val="00E514F8"/>
    <w:rsid w:val="00E52D1B"/>
    <w:rsid w:val="00E535CD"/>
    <w:rsid w:val="00E61FB4"/>
    <w:rsid w:val="00E747DB"/>
    <w:rsid w:val="00E75C9D"/>
    <w:rsid w:val="00E856EA"/>
    <w:rsid w:val="00E91C64"/>
    <w:rsid w:val="00E97F4E"/>
    <w:rsid w:val="00EA2092"/>
    <w:rsid w:val="00EA71CF"/>
    <w:rsid w:val="00EA7413"/>
    <w:rsid w:val="00EC6B49"/>
    <w:rsid w:val="00ED2A9A"/>
    <w:rsid w:val="00ED2E11"/>
    <w:rsid w:val="00ED5801"/>
    <w:rsid w:val="00EE65DE"/>
    <w:rsid w:val="00F11788"/>
    <w:rsid w:val="00F14BAB"/>
    <w:rsid w:val="00F21B08"/>
    <w:rsid w:val="00F24EB3"/>
    <w:rsid w:val="00F53679"/>
    <w:rsid w:val="00F60B48"/>
    <w:rsid w:val="00F6569B"/>
    <w:rsid w:val="00F72C51"/>
    <w:rsid w:val="00F878EB"/>
    <w:rsid w:val="00FA1EA0"/>
    <w:rsid w:val="00FA2B87"/>
    <w:rsid w:val="00FA3B9E"/>
    <w:rsid w:val="00FB0A4B"/>
    <w:rsid w:val="00FB1AC7"/>
    <w:rsid w:val="00FB395F"/>
    <w:rsid w:val="00FC2925"/>
    <w:rsid w:val="00FC2BF7"/>
    <w:rsid w:val="00FE2EFF"/>
    <w:rsid w:val="00FF5D72"/>
    <w:rsid w:val="40123EDF"/>
    <w:rsid w:val="42325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96E92894-543E-42C2-B463-0977895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B32"/>
    <w:pPr>
      <w:spacing w:before="60" w:after="60"/>
      <w:jc w:val="both"/>
    </w:pPr>
    <w:rPr>
      <w:rFonts w:ascii="Arial" w:hAnsi="Arial"/>
      <w:color w:val="000000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237B3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eastAsia="pt-BR"/>
    </w:rPr>
  </w:style>
  <w:style w:type="paragraph" w:styleId="Ttulo2">
    <w:name w:val="heading 2"/>
    <w:aliases w:val="Seção Secundária"/>
    <w:basedOn w:val="Normal"/>
    <w:next w:val="Normal"/>
    <w:link w:val="Ttulo2Char"/>
    <w:uiPriority w:val="99"/>
    <w:qFormat/>
    <w:rsid w:val="00237B32"/>
    <w:pPr>
      <w:keepNext/>
      <w:numPr>
        <w:ilvl w:val="1"/>
        <w:numId w:val="9"/>
      </w:numPr>
      <w:spacing w:after="600"/>
      <w:outlineLvl w:val="1"/>
    </w:pPr>
    <w:rPr>
      <w:rFonts w:eastAsia="Times New Roman" w:cs="Arial"/>
      <w:bCs/>
      <w:iCs/>
      <w:caps/>
      <w:sz w:val="28"/>
      <w:szCs w:val="28"/>
    </w:rPr>
  </w:style>
  <w:style w:type="paragraph" w:styleId="Ttulo3">
    <w:name w:val="heading 3"/>
    <w:aliases w:val="Seção Terciária"/>
    <w:basedOn w:val="Normal"/>
    <w:next w:val="Normal"/>
    <w:link w:val="Ttulo3Char"/>
    <w:autoRedefine/>
    <w:uiPriority w:val="99"/>
    <w:qFormat/>
    <w:rsid w:val="00237B32"/>
    <w:pPr>
      <w:keepNext/>
      <w:numPr>
        <w:ilvl w:val="2"/>
        <w:numId w:val="9"/>
      </w:numPr>
      <w:spacing w:after="600"/>
      <w:outlineLvl w:val="2"/>
    </w:pPr>
    <w:rPr>
      <w:rFonts w:eastAsia="Times New Roman" w:cs="Arial"/>
      <w:bCs/>
      <w:szCs w:val="26"/>
    </w:rPr>
  </w:style>
  <w:style w:type="paragraph" w:styleId="Ttulo4">
    <w:name w:val="heading 4"/>
    <w:aliases w:val="Seção Quaternária"/>
    <w:basedOn w:val="Normal"/>
    <w:next w:val="Normal"/>
    <w:link w:val="Ttulo4Char"/>
    <w:uiPriority w:val="99"/>
    <w:qFormat/>
    <w:rsid w:val="00237B32"/>
    <w:pPr>
      <w:keepNext/>
      <w:keepLines/>
      <w:numPr>
        <w:ilvl w:val="3"/>
        <w:numId w:val="9"/>
      </w:numPr>
      <w:spacing w:after="600"/>
      <w:outlineLvl w:val="3"/>
    </w:pPr>
    <w:rPr>
      <w:rFonts w:eastAsia="Times New Roman"/>
      <w:bCs/>
      <w:iCs/>
      <w:color w:val="auto"/>
    </w:rPr>
  </w:style>
  <w:style w:type="paragraph" w:styleId="Ttulo5">
    <w:name w:val="heading 5"/>
    <w:aliases w:val="Seção Quinária"/>
    <w:basedOn w:val="Normal"/>
    <w:next w:val="Normal"/>
    <w:link w:val="Ttulo5Char"/>
    <w:uiPriority w:val="99"/>
    <w:qFormat/>
    <w:rsid w:val="00237B32"/>
    <w:pPr>
      <w:numPr>
        <w:ilvl w:val="4"/>
        <w:numId w:val="9"/>
      </w:numPr>
      <w:spacing w:after="600"/>
      <w:outlineLvl w:val="4"/>
    </w:pPr>
    <w:rPr>
      <w:rFonts w:eastAsia="Times New Roman"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237B32"/>
    <w:pPr>
      <w:spacing w:before="240"/>
      <w:outlineLvl w:val="5"/>
    </w:pPr>
    <w:rPr>
      <w:rFonts w:ascii="Calibri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9"/>
    <w:qFormat/>
    <w:rsid w:val="00237B32"/>
    <w:pPr>
      <w:spacing w:before="24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uiPriority w:val="99"/>
    <w:qFormat/>
    <w:rsid w:val="00237B32"/>
    <w:pPr>
      <w:spacing w:before="24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237B32"/>
    <w:pPr>
      <w:spacing w:before="240"/>
      <w:outlineLvl w:val="8"/>
    </w:pPr>
    <w:rPr>
      <w:rFonts w:ascii="Cambria" w:hAnsi="Cambri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237B32"/>
    <w:rPr>
      <w:rFonts w:ascii="Cambria" w:hAnsi="Cambria"/>
      <w:b/>
      <w:bCs/>
      <w:color w:val="365F91"/>
      <w:sz w:val="28"/>
      <w:szCs w:val="28"/>
      <w:lang w:val="en-US"/>
    </w:rPr>
  </w:style>
  <w:style w:type="character" w:customStyle="1" w:styleId="Ttulo2Char">
    <w:name w:val="Título 2 Char"/>
    <w:aliases w:val="Seção Secundária Char"/>
    <w:basedOn w:val="Fontepargpadro"/>
    <w:link w:val="Ttulo2"/>
    <w:uiPriority w:val="99"/>
    <w:rsid w:val="00237B32"/>
    <w:rPr>
      <w:rFonts w:ascii="Arial" w:eastAsia="Times New Roman" w:hAnsi="Arial" w:cs="Arial"/>
      <w:bCs/>
      <w:iCs/>
      <w:caps/>
      <w:color w:val="000000"/>
      <w:sz w:val="28"/>
      <w:szCs w:val="28"/>
      <w:lang w:val="en-US" w:eastAsia="en-US"/>
    </w:rPr>
  </w:style>
  <w:style w:type="character" w:customStyle="1" w:styleId="Ttulo3Char">
    <w:name w:val="Título 3 Char"/>
    <w:aliases w:val="Seção Terciária Char"/>
    <w:basedOn w:val="Fontepargpadro"/>
    <w:link w:val="Ttulo3"/>
    <w:uiPriority w:val="99"/>
    <w:rsid w:val="00237B32"/>
    <w:rPr>
      <w:rFonts w:ascii="Arial" w:eastAsia="Times New Roman" w:hAnsi="Arial" w:cs="Arial"/>
      <w:bCs/>
      <w:color w:val="000000"/>
      <w:sz w:val="24"/>
      <w:szCs w:val="26"/>
      <w:lang w:val="en-US" w:eastAsia="en-US"/>
    </w:rPr>
  </w:style>
  <w:style w:type="character" w:customStyle="1" w:styleId="Ttulo4Char">
    <w:name w:val="Título 4 Char"/>
    <w:aliases w:val="Seção Quaternária Char"/>
    <w:basedOn w:val="Fontepargpadro"/>
    <w:link w:val="Ttulo4"/>
    <w:uiPriority w:val="99"/>
    <w:rsid w:val="00237B32"/>
    <w:rPr>
      <w:rFonts w:ascii="Arial" w:eastAsia="Times New Roman" w:hAnsi="Arial"/>
      <w:bCs/>
      <w:iCs/>
      <w:sz w:val="24"/>
      <w:szCs w:val="24"/>
      <w:lang w:val="en-US" w:eastAsia="en-US"/>
    </w:rPr>
  </w:style>
  <w:style w:type="character" w:customStyle="1" w:styleId="Ttulo5Char">
    <w:name w:val="Título 5 Char"/>
    <w:aliases w:val="Seção Quinária Char"/>
    <w:basedOn w:val="Fontepargpadro"/>
    <w:link w:val="Ttulo5"/>
    <w:uiPriority w:val="99"/>
    <w:rsid w:val="00237B32"/>
    <w:rPr>
      <w:rFonts w:ascii="Arial" w:eastAsia="Times New Roman" w:hAnsi="Arial" w:cs="Times New Roman"/>
      <w:bCs/>
      <w:i/>
      <w:iCs/>
      <w:color w:val="000000"/>
      <w:sz w:val="26"/>
      <w:szCs w:val="26"/>
      <w:lang w:val="en-US" w:eastAsia="en-US" w:bidi="ar-SA"/>
    </w:rPr>
  </w:style>
  <w:style w:type="character" w:customStyle="1" w:styleId="Ttulo6Char">
    <w:name w:val="Título 6 Char"/>
    <w:basedOn w:val="Fontepargpadro"/>
    <w:link w:val="Ttulo6"/>
    <w:uiPriority w:val="99"/>
    <w:rsid w:val="00237B32"/>
    <w:rPr>
      <w:b/>
      <w:bCs/>
      <w:color w:val="000000"/>
      <w:lang w:val="en-US" w:eastAsia="en-US"/>
    </w:rPr>
  </w:style>
  <w:style w:type="character" w:customStyle="1" w:styleId="Ttulo7Char">
    <w:name w:val="Título 7 Char"/>
    <w:basedOn w:val="Fontepargpadro"/>
    <w:link w:val="Ttulo7"/>
    <w:uiPriority w:val="99"/>
    <w:rsid w:val="00237B32"/>
    <w:rPr>
      <w:color w:val="000000"/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uiPriority w:val="99"/>
    <w:rsid w:val="00237B32"/>
    <w:rPr>
      <w:i/>
      <w:iCs/>
      <w:color w:val="000000"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uiPriority w:val="99"/>
    <w:rsid w:val="00237B32"/>
    <w:rPr>
      <w:rFonts w:ascii="Cambria" w:hAnsi="Cambria"/>
      <w:color w:val="000000"/>
      <w:lang w:val="en-US" w:eastAsia="en-US"/>
    </w:rPr>
  </w:style>
  <w:style w:type="paragraph" w:styleId="Legenda">
    <w:name w:val="caption"/>
    <w:basedOn w:val="Normal"/>
    <w:next w:val="Normal"/>
    <w:uiPriority w:val="99"/>
    <w:qFormat/>
    <w:rsid w:val="00237B32"/>
    <w:pPr>
      <w:keepNext/>
      <w:keepLines/>
      <w:spacing w:before="0" w:after="0"/>
      <w:jc w:val="center"/>
    </w:pPr>
    <w:rPr>
      <w:rFonts w:eastAsia="Times New Roman"/>
      <w:b/>
      <w:bCs/>
      <w:sz w:val="20"/>
      <w:szCs w:val="20"/>
    </w:rPr>
  </w:style>
  <w:style w:type="paragraph" w:customStyle="1" w:styleId="Entrevistas-Transcrio">
    <w:name w:val="Entrevistas - Transcrição"/>
    <w:basedOn w:val="Normal"/>
    <w:next w:val="Normal"/>
    <w:qFormat/>
    <w:rsid w:val="00237B32"/>
    <w:pPr>
      <w:spacing w:before="240" w:after="240"/>
    </w:pPr>
    <w:rPr>
      <w:rFonts w:eastAsia="Times New Roman"/>
      <w:i/>
      <w:lang w:eastAsia="pt-BR"/>
    </w:rPr>
  </w:style>
  <w:style w:type="paragraph" w:customStyle="1" w:styleId="Marcadores">
    <w:name w:val="Marcadores"/>
    <w:basedOn w:val="Normal"/>
    <w:qFormat/>
    <w:rsid w:val="00237B32"/>
    <w:pPr>
      <w:numPr>
        <w:numId w:val="10"/>
      </w:numPr>
    </w:pPr>
    <w:rPr>
      <w:rFonts w:eastAsia="Times New Roman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672A6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672A6E"/>
    <w:rPr>
      <w:rFonts w:ascii="Arial" w:hAnsi="Arial"/>
      <w:color w:val="000000"/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672A6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672A6E"/>
    <w:rPr>
      <w:rFonts w:ascii="Arial" w:hAnsi="Arial"/>
      <w:color w:val="000000"/>
      <w:sz w:val="24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2A6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2A6E"/>
    <w:rPr>
      <w:rFonts w:ascii="Tahoma" w:hAnsi="Tahoma" w:cs="Tahoma"/>
      <w:color w:val="00000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72A6E"/>
    <w:pPr>
      <w:ind w:left="720"/>
      <w:contextualSpacing/>
    </w:pPr>
  </w:style>
  <w:style w:type="character" w:styleId="Hyperlink">
    <w:name w:val="Hyperlink"/>
    <w:basedOn w:val="Fontepargpadro"/>
    <w:rsid w:val="0026746F"/>
    <w:rPr>
      <w:color w:val="0000FF"/>
      <w:u w:val="single"/>
    </w:rPr>
  </w:style>
  <w:style w:type="table" w:styleId="Tabelacomgrade">
    <w:name w:val="Table Grid"/>
    <w:basedOn w:val="Tabelanormal"/>
    <w:rsid w:val="0026746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2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color w:val="auto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2B87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721C5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lang w:val="pt-BR" w:eastAsia="pt-BR"/>
    </w:rPr>
  </w:style>
  <w:style w:type="character" w:customStyle="1" w:styleId="no-conversion">
    <w:name w:val="no-conversion"/>
    <w:basedOn w:val="Fontepargpadro"/>
    <w:rsid w:val="00721C54"/>
  </w:style>
  <w:style w:type="character" w:customStyle="1" w:styleId="katex-mathml">
    <w:name w:val="katex-mathml"/>
    <w:basedOn w:val="Fontepargpadro"/>
    <w:rsid w:val="004B50B1"/>
  </w:style>
  <w:style w:type="character" w:customStyle="1" w:styleId="mord">
    <w:name w:val="mord"/>
    <w:basedOn w:val="Fontepargpadro"/>
    <w:rsid w:val="004B50B1"/>
  </w:style>
  <w:style w:type="character" w:customStyle="1" w:styleId="fontsize-ensurer">
    <w:name w:val="fontsize-ensurer"/>
    <w:basedOn w:val="Fontepargpadro"/>
    <w:rsid w:val="004B50B1"/>
  </w:style>
  <w:style w:type="character" w:customStyle="1" w:styleId="baseline-fix">
    <w:name w:val="baseline-fix"/>
    <w:basedOn w:val="Fontepargpadro"/>
    <w:rsid w:val="004B50B1"/>
  </w:style>
  <w:style w:type="character" w:customStyle="1" w:styleId="mrel">
    <w:name w:val="mrel"/>
    <w:basedOn w:val="Fontepargpadro"/>
    <w:rsid w:val="004B50B1"/>
  </w:style>
  <w:style w:type="character" w:customStyle="1" w:styleId="mclose">
    <w:name w:val="mclose"/>
    <w:basedOn w:val="Fontepargpadro"/>
    <w:rsid w:val="004B50B1"/>
  </w:style>
  <w:style w:type="character" w:customStyle="1" w:styleId="mbin">
    <w:name w:val="mbin"/>
    <w:basedOn w:val="Fontepargpadro"/>
    <w:rsid w:val="004B50B1"/>
  </w:style>
  <w:style w:type="character" w:customStyle="1" w:styleId="mpunct">
    <w:name w:val="mpunct"/>
    <w:basedOn w:val="Fontepargpadro"/>
    <w:rsid w:val="004B50B1"/>
  </w:style>
  <w:style w:type="character" w:styleId="TextodoEspaoReservado">
    <w:name w:val="Placeholder Text"/>
    <w:basedOn w:val="Fontepargpadro"/>
    <w:uiPriority w:val="99"/>
    <w:semiHidden/>
    <w:rsid w:val="004B50B1"/>
    <w:rPr>
      <w:color w:val="808080"/>
    </w:rPr>
  </w:style>
  <w:style w:type="paragraph" w:styleId="Ttulo">
    <w:name w:val="Title"/>
    <w:basedOn w:val="Normal"/>
    <w:link w:val="TtuloChar"/>
    <w:qFormat/>
    <w:locked/>
    <w:rsid w:val="00233830"/>
    <w:pPr>
      <w:spacing w:before="0" w:after="0"/>
      <w:jc w:val="center"/>
    </w:pPr>
    <w:rPr>
      <w:rFonts w:eastAsia="Times New Roman" w:cs="Arial"/>
      <w:i/>
      <w:iCs/>
      <w:color w:val="auto"/>
      <w:sz w:val="28"/>
      <w:szCs w:val="28"/>
      <w:lang w:val="pt-BR" w:eastAsia="pt-BR"/>
    </w:rPr>
  </w:style>
  <w:style w:type="character" w:customStyle="1" w:styleId="TtuloChar">
    <w:name w:val="Título Char"/>
    <w:basedOn w:val="Fontepargpadro"/>
    <w:link w:val="Ttulo"/>
    <w:rsid w:val="00233830"/>
    <w:rPr>
      <w:rFonts w:ascii="Arial" w:eastAsia="Times New Roman" w:hAnsi="Arial" w:cs="Arial"/>
      <w:i/>
      <w:iCs/>
      <w:sz w:val="28"/>
      <w:szCs w:val="28"/>
    </w:rPr>
  </w:style>
  <w:style w:type="paragraph" w:customStyle="1" w:styleId="Default">
    <w:name w:val="Default"/>
    <w:rsid w:val="001E59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kwd">
    <w:name w:val="kwd"/>
    <w:basedOn w:val="Fontepargpadro"/>
    <w:rsid w:val="001E4486"/>
  </w:style>
  <w:style w:type="character" w:customStyle="1" w:styleId="pln">
    <w:name w:val="pln"/>
    <w:basedOn w:val="Fontepargpadro"/>
    <w:rsid w:val="001E4486"/>
  </w:style>
  <w:style w:type="character" w:customStyle="1" w:styleId="typ">
    <w:name w:val="typ"/>
    <w:basedOn w:val="Fontepargpadro"/>
    <w:rsid w:val="001E4486"/>
  </w:style>
  <w:style w:type="character" w:customStyle="1" w:styleId="pun">
    <w:name w:val="pun"/>
    <w:basedOn w:val="Fontepargpadro"/>
    <w:rsid w:val="001E4486"/>
  </w:style>
  <w:style w:type="character" w:customStyle="1" w:styleId="lit">
    <w:name w:val="lit"/>
    <w:basedOn w:val="Fontepargpadro"/>
    <w:rsid w:val="001E4486"/>
  </w:style>
  <w:style w:type="character" w:customStyle="1" w:styleId="pl-k">
    <w:name w:val="pl-k"/>
    <w:basedOn w:val="Fontepargpadro"/>
    <w:rsid w:val="001418A7"/>
  </w:style>
  <w:style w:type="character" w:customStyle="1" w:styleId="pl-en">
    <w:name w:val="pl-en"/>
    <w:basedOn w:val="Fontepargpadro"/>
    <w:rsid w:val="001418A7"/>
  </w:style>
  <w:style w:type="character" w:customStyle="1" w:styleId="pl-c1">
    <w:name w:val="pl-c1"/>
    <w:basedOn w:val="Fontepargpadro"/>
    <w:rsid w:val="001418A7"/>
  </w:style>
  <w:style w:type="table" w:styleId="TabeladeLista1Clara">
    <w:name w:val="List Table 1 Light"/>
    <w:basedOn w:val="Tabelanormal"/>
    <w:uiPriority w:val="46"/>
    <w:rsid w:val="005309C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519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663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34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DOS\_UTFPR\2014%20-%2001\PLP\_professor%20substituto\informa&#231;&#245;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667B7-A25C-4265-AA1B-898DDF816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informações.dot</Template>
  <TotalTime>165</TotalTime>
  <Pages>7</Pages>
  <Words>917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felipe carvalho funck</cp:lastModifiedBy>
  <cp:revision>39</cp:revision>
  <cp:lastPrinted>2017-11-12T22:22:00Z</cp:lastPrinted>
  <dcterms:created xsi:type="dcterms:W3CDTF">2018-04-24T17:29:00Z</dcterms:created>
  <dcterms:modified xsi:type="dcterms:W3CDTF">2019-06-13T22:50:00Z</dcterms:modified>
</cp:coreProperties>
</file>